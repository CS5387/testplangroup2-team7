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commentRangeEnd w:id="0"/>
      <w:r w:rsidR="00D01732">
        <w:rPr>
          <w:rStyle w:val="CommentReference"/>
          <w:rFonts w:ascii="Times New Roman" w:hAnsi="Times New Roman"/>
          <w:b w:val="0"/>
        </w:rPr>
        <w:commentReference w:id="0"/>
      </w:r>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37137B40" w14:textId="77777777" w:rsidR="00941D93" w:rsidRDefault="00941D93">
      <w:pPr>
        <w:pStyle w:val="DocControlHeading"/>
      </w:pPr>
      <w:bookmarkStart w:id="4" w:name="_Toc22915465"/>
      <w:r>
        <w:lastRenderedPageBreak/>
        <w:t>Document Control</w:t>
      </w:r>
      <w:bookmarkEnd w:id="1"/>
      <w:bookmarkEnd w:id="2"/>
      <w:bookmarkEnd w:id="3"/>
      <w:bookmarkEnd w:id="4"/>
    </w:p>
    <w:p w14:paraId="016C16E1" w14:textId="77777777" w:rsidR="00941D93" w:rsidRDefault="00941D93">
      <w:pPr>
        <w:pStyle w:val="DocControlHeading2"/>
      </w:pPr>
      <w:bookmarkStart w:id="5" w:name="_Toc461626764"/>
      <w:bookmarkStart w:id="6" w:name="_Toc461628994"/>
      <w:bookmarkStart w:id="7" w:name="_Toc461632036"/>
      <w:bookmarkStart w:id="8" w:name="_Toc22915466"/>
      <w:r>
        <w:t>Approval</w:t>
      </w:r>
      <w:bookmarkEnd w:id="5"/>
      <w:bookmarkEnd w:id="6"/>
      <w:bookmarkEnd w:id="7"/>
      <w:bookmarkEnd w:id="8"/>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9" w:name="_Toc461626765"/>
      <w:bookmarkStart w:id="10" w:name="_Toc461628995"/>
      <w:bookmarkStart w:id="11" w:name="_Toc461632037"/>
      <w:bookmarkStart w:id="12" w:name="_Toc22915467"/>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3" w:name="_Toc461626766"/>
      <w:bookmarkStart w:id="14" w:name="_Toc461628996"/>
      <w:bookmarkStart w:id="15" w:name="_Toc461632038"/>
      <w:bookmarkStart w:id="16" w:name="_Toc22915468"/>
      <w:r>
        <w:t>Distribution List</w:t>
      </w:r>
      <w:bookmarkEnd w:id="13"/>
      <w:bookmarkEnd w:id="14"/>
      <w:bookmarkEnd w:id="15"/>
      <w:bookmarkEnd w:id="16"/>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17" w:name="_Toc461626767"/>
      <w:bookmarkStart w:id="18" w:name="_Toc461628997"/>
      <w:bookmarkStart w:id="19" w:name="_Toc461632039"/>
      <w:bookmarkStart w:id="20" w:name="_Toc22915469"/>
      <w:r>
        <w:t>Change Summary</w:t>
      </w:r>
      <w:bookmarkEnd w:id="17"/>
      <w:bookmarkEnd w:id="18"/>
      <w:bookmarkEnd w:id="19"/>
      <w:bookmarkEnd w:id="20"/>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D01732">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D01732">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D01732">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D01732">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D01732">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D01732">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D01732">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D01732">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D01732">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D01732">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D01732">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D01732">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D01732">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D01732">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D01732">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D01732">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D01732">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D01732">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D01732">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1" w:name="_Toc22915470"/>
      <w:r>
        <w:lastRenderedPageBreak/>
        <w:t>Introduction</w:t>
      </w:r>
      <w:bookmarkEnd w:id="21"/>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2" w:name="_Toc22915471"/>
      <w:r>
        <w:t>Purpose</w:t>
      </w:r>
      <w:bookmarkEnd w:id="22"/>
    </w:p>
    <w:p w14:paraId="54D1284D" w14:textId="6B7FE234" w:rsidR="00941D93" w:rsidRDefault="00B61770">
      <w:r>
        <w:t xml:space="preserve">Purpose of the project </w:t>
      </w:r>
      <w:proofErr w:type="spellStart"/>
      <w:r>
        <w:t>dbEdit</w:t>
      </w:r>
      <w:proofErr w:type="spellEnd"/>
      <w:r>
        <w:t xml:space="preserve">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3" w:name="_Toc22915472"/>
      <w:r>
        <w:t>Scope</w:t>
      </w:r>
      <w:bookmarkEnd w:id="23"/>
    </w:p>
    <w:p w14:paraId="723CF280" w14:textId="17EFA637" w:rsidR="00B61770" w:rsidRDefault="00B61770" w:rsidP="00B61770">
      <w:proofErr w:type="spellStart"/>
      <w:r>
        <w:t>dbEdit</w:t>
      </w:r>
      <w:proofErr w:type="spellEnd"/>
      <w:r>
        <w:t xml:space="preserve"> v.1. filter and search function</w:t>
      </w:r>
      <w:r w:rsidR="000F486C">
        <w:t>s in the edit menu</w:t>
      </w:r>
      <w:r>
        <w:t>.</w:t>
      </w:r>
      <w:r w:rsidR="00D629CC">
        <w:t xml:space="preserve"> </w:t>
      </w:r>
      <w:proofErr w:type="spellStart"/>
      <w:r w:rsidR="00D629CC">
        <w:t>dbEdit</w:t>
      </w:r>
      <w:proofErr w:type="spellEnd"/>
      <w:r w:rsidR="00D629CC">
        <w:t xml:space="preserve"> taken from initial commit from testPlangroup1-team1 where Dr. Roach provided the initial commit on </w:t>
      </w:r>
      <w:proofErr w:type="spellStart"/>
      <w:r w:rsidR="00D629CC">
        <w:t>github</w:t>
      </w:r>
      <w:proofErr w:type="spellEnd"/>
      <w:r w:rsidR="00D629CC">
        <w:t xml:space="preserve">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4" w:name="_Toc22915473"/>
      <w:r>
        <w:t>System Overview</w:t>
      </w:r>
      <w:bookmarkEnd w:id="24"/>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25" w:name="_Toc22915474"/>
      <w:r>
        <w:t>Suspension and Exit Criteria</w:t>
      </w:r>
      <w:bookmarkEnd w:id="25"/>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6" w:name="_Toc22915475"/>
      <w:r>
        <w:t>Document Overview</w:t>
      </w:r>
      <w:bookmarkEnd w:id="26"/>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7" w:name="_Toc22915476"/>
      <w:r>
        <w:t>References</w:t>
      </w:r>
      <w:bookmarkEnd w:id="27"/>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8" w:name="_Toc227033591"/>
      <w:r>
        <w:br w:type="page"/>
      </w:r>
      <w:bookmarkStart w:id="29" w:name="_Toc22915477"/>
      <w:r>
        <w:lastRenderedPageBreak/>
        <w:t>Test Items and Features</w:t>
      </w:r>
      <w:bookmarkEnd w:id="28"/>
      <w:bookmarkEnd w:id="29"/>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0" w:name="_Toc22915478"/>
      <w:r>
        <w:lastRenderedPageBreak/>
        <w:t>Testing Approach</w:t>
      </w:r>
      <w:bookmarkEnd w:id="30"/>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1" w:name="_Ref234215049"/>
      <w:r>
        <w:t>Table 1: Test Plan</w:t>
      </w:r>
      <w:bookmarkEnd w:id="31"/>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r>
              <w:rPr>
                <w:b/>
              </w:rPr>
              <w:t>Criticality</w:t>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2" w:name="_Toc22915479"/>
      <w:commentRangeStart w:id="33"/>
      <w:r>
        <w:lastRenderedPageBreak/>
        <w:t>Test XX</w:t>
      </w:r>
      <w:bookmarkEnd w:id="32"/>
      <w:commentRangeEnd w:id="33"/>
      <w:r w:rsidR="009F079B">
        <w:rPr>
          <w:rStyle w:val="CommentReference"/>
          <w:b w:val="0"/>
          <w:kern w:val="0"/>
        </w:rPr>
        <w:commentReference w:id="33"/>
      </w:r>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commentRangeStart w:id="34"/>
            <w:r w:rsidR="00843AE0">
              <w:rPr>
                <w:bCs/>
              </w:rPr>
              <w:t>(Similar to figure 8.3)</w:t>
            </w:r>
            <w:commentRangeEnd w:id="34"/>
            <w:r w:rsidR="00D01732">
              <w:rPr>
                <w:rStyle w:val="CommentReference"/>
              </w:rPr>
              <w:commentReference w:id="34"/>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the match case option is enabled (check marked)</w:t>
            </w:r>
          </w:p>
          <w:p w14:paraId="4073C251" w14:textId="77B794B2" w:rsidR="00141245" w:rsidRDefault="00141245" w:rsidP="00B00655">
            <w:r>
              <w:t xml:space="preserve">Type </w:t>
            </w:r>
            <w:commentRangeStart w:id="35"/>
            <w:proofErr w:type="spellStart"/>
            <w:r>
              <w:t>Start_Name</w:t>
            </w:r>
            <w:proofErr w:type="spellEnd"/>
            <w:r>
              <w:t xml:space="preserve"> </w:t>
            </w:r>
            <w:commentRangeEnd w:id="35"/>
            <w:r w:rsidR="00D01732">
              <w:rPr>
                <w:rStyle w:val="CommentReference"/>
              </w:rPr>
              <w:commentReference w:id="35"/>
            </w:r>
            <w:r>
              <w:t>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proofErr w:type="spellStart"/>
            <w:r>
              <w:t>Start_Name</w:t>
            </w:r>
            <w:proofErr w:type="spellEnd"/>
            <w:r>
              <w:t xml:space="preserv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36"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D01732">
            <w:r>
              <w:t>Test No.: &lt;&lt;Search4&gt;&gt;</w:t>
            </w:r>
          </w:p>
        </w:tc>
        <w:tc>
          <w:tcPr>
            <w:tcW w:w="4478" w:type="dxa"/>
            <w:gridSpan w:val="3"/>
          </w:tcPr>
          <w:p w14:paraId="4FE7AB1C" w14:textId="77777777" w:rsidR="0069321A" w:rsidRDefault="0069321A" w:rsidP="00D01732">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D01732">
            <w:r w:rsidRPr="00E47986">
              <w:t xml:space="preserve">Test title:  </w:t>
            </w:r>
            <w:r>
              <w:t>Search strings regardless of substring status in cells, column, or case sensitivity.</w:t>
            </w:r>
          </w:p>
          <w:p w14:paraId="0F4EB0B7" w14:textId="77777777" w:rsidR="0069321A" w:rsidRPr="00E47986" w:rsidRDefault="0069321A" w:rsidP="00D01732"/>
        </w:tc>
      </w:tr>
      <w:tr w:rsidR="0069321A" w14:paraId="6CA75F20" w14:textId="77777777" w:rsidTr="0069321A">
        <w:trPr>
          <w:cantSplit/>
          <w:trHeight w:val="1070"/>
        </w:trPr>
        <w:tc>
          <w:tcPr>
            <w:tcW w:w="8990" w:type="dxa"/>
            <w:gridSpan w:val="7"/>
          </w:tcPr>
          <w:p w14:paraId="59DA9E64" w14:textId="77777777" w:rsidR="0069321A" w:rsidRDefault="0069321A" w:rsidP="00D01732">
            <w:r w:rsidRPr="00E47986">
              <w:t xml:space="preserve">Testing approach: </w:t>
            </w:r>
            <w:r>
              <w:t>Ensure proper results from manual testing by following the GUI. This is a high priority.</w:t>
            </w:r>
          </w:p>
          <w:p w14:paraId="32FB4589" w14:textId="7A3C98FD" w:rsidR="0069321A" w:rsidRPr="00E47986" w:rsidRDefault="0069321A" w:rsidP="00D01732">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D01732">
            <w:r>
              <w:t>STEP</w:t>
            </w:r>
          </w:p>
          <w:p w14:paraId="53CB29EF" w14:textId="77777777" w:rsidR="0069321A" w:rsidRDefault="0069321A" w:rsidP="00D01732"/>
          <w:p w14:paraId="2FF79B41" w14:textId="77777777" w:rsidR="0069321A" w:rsidRDefault="0069321A" w:rsidP="00D01732">
            <w:r>
              <w:t>&lt;&lt;</w:t>
            </w:r>
            <w:r w:rsidR="00E16221">
              <w:t>1</w:t>
            </w:r>
            <w:r>
              <w:t>&gt;&gt;</w:t>
            </w:r>
          </w:p>
          <w:p w14:paraId="64BACE2B" w14:textId="77777777" w:rsidR="00E16221" w:rsidRDefault="00E16221" w:rsidP="00D01732"/>
          <w:p w14:paraId="13C38FEA" w14:textId="58BA1069" w:rsidR="00E16221" w:rsidRDefault="00E16221" w:rsidP="00D01732">
            <w:r>
              <w:t>&lt;&lt;2&gt;&gt;</w:t>
            </w:r>
          </w:p>
          <w:p w14:paraId="28F7BE7D" w14:textId="77777777" w:rsidR="00E16221" w:rsidRDefault="00E16221" w:rsidP="00D01732"/>
          <w:p w14:paraId="38A60728" w14:textId="2D5F4647" w:rsidR="00E16221" w:rsidRDefault="00E16221" w:rsidP="00D01732">
            <w:r>
              <w:t>&lt;&lt;3&gt;&gt;</w:t>
            </w:r>
          </w:p>
          <w:p w14:paraId="04C07738" w14:textId="77777777" w:rsidR="00E16221" w:rsidRDefault="00E16221" w:rsidP="00D01732"/>
          <w:p w14:paraId="31713A5B" w14:textId="77777777" w:rsidR="00E16221" w:rsidRDefault="00E16221" w:rsidP="00D01732"/>
          <w:p w14:paraId="1050F1DA" w14:textId="77777777" w:rsidR="00E16221" w:rsidRDefault="00E16221" w:rsidP="00D01732"/>
          <w:p w14:paraId="26E65D56" w14:textId="1C985B7A" w:rsidR="00E16221" w:rsidRDefault="00E16221" w:rsidP="00D01732">
            <w:r>
              <w:t>&lt;&lt;4&gt;&gt;</w:t>
            </w:r>
          </w:p>
          <w:p w14:paraId="45E5C677" w14:textId="77777777" w:rsidR="00E16221" w:rsidRDefault="00E16221" w:rsidP="00D01732"/>
          <w:p w14:paraId="3414A3BF" w14:textId="67624D65" w:rsidR="00E16221" w:rsidRDefault="00E16221" w:rsidP="00D01732">
            <w:r>
              <w:t>&lt;&lt;5&gt;&gt;</w:t>
            </w:r>
          </w:p>
        </w:tc>
        <w:tc>
          <w:tcPr>
            <w:tcW w:w="2270" w:type="dxa"/>
          </w:tcPr>
          <w:p w14:paraId="16DA9BC6" w14:textId="77777777" w:rsidR="0069321A" w:rsidRDefault="0069321A" w:rsidP="00D01732">
            <w:r>
              <w:t>OPERATOR ACTION</w:t>
            </w:r>
          </w:p>
          <w:p w14:paraId="5B96B60C" w14:textId="77777777" w:rsidR="0069321A" w:rsidRDefault="0069321A" w:rsidP="00D01732"/>
          <w:p w14:paraId="3FD2D043" w14:textId="77777777" w:rsidR="0069321A" w:rsidRDefault="0069321A" w:rsidP="00D01732">
            <w:r>
              <w:t>Click on Edit at the top left</w:t>
            </w:r>
          </w:p>
          <w:p w14:paraId="158C7561" w14:textId="77777777" w:rsidR="0069321A" w:rsidRDefault="0069321A" w:rsidP="00D01732">
            <w:r>
              <w:t>Click on Search</w:t>
            </w:r>
          </w:p>
          <w:p w14:paraId="487FD850" w14:textId="77777777" w:rsidR="0069321A" w:rsidRDefault="0069321A" w:rsidP="00D01732"/>
          <w:p w14:paraId="6B9A593D" w14:textId="77777777" w:rsidR="0069321A" w:rsidRDefault="0069321A" w:rsidP="00D01732">
            <w:r>
              <w:t>Ensure none of the 3 search constraints are enabled</w:t>
            </w:r>
          </w:p>
          <w:p w14:paraId="1B5E73BF" w14:textId="77777777" w:rsidR="0069321A" w:rsidRDefault="0069321A" w:rsidP="00D01732"/>
          <w:p w14:paraId="118B2029" w14:textId="77777777" w:rsidR="0069321A" w:rsidRDefault="0069321A" w:rsidP="00D01732">
            <w:r>
              <w:t>Type V in the search box</w:t>
            </w:r>
          </w:p>
          <w:p w14:paraId="215D7A19" w14:textId="77777777" w:rsidR="0069321A" w:rsidRDefault="0069321A" w:rsidP="00D01732"/>
          <w:p w14:paraId="1A21C336" w14:textId="77777777" w:rsidR="0069321A" w:rsidRDefault="0069321A" w:rsidP="00D01732">
            <w:r>
              <w:t>Press on “Find” button once</w:t>
            </w:r>
          </w:p>
          <w:p w14:paraId="1C4AB5F4" w14:textId="77777777" w:rsidR="0069321A" w:rsidRDefault="0069321A" w:rsidP="00D01732"/>
        </w:tc>
        <w:tc>
          <w:tcPr>
            <w:tcW w:w="1754" w:type="dxa"/>
            <w:gridSpan w:val="3"/>
          </w:tcPr>
          <w:p w14:paraId="7933021E" w14:textId="77777777" w:rsidR="0069321A" w:rsidRDefault="0069321A" w:rsidP="00D01732">
            <w:r>
              <w:t>PURPOSE</w:t>
            </w:r>
          </w:p>
          <w:p w14:paraId="34E526BF" w14:textId="77777777" w:rsidR="0069321A" w:rsidRDefault="0069321A" w:rsidP="00D01732"/>
          <w:p w14:paraId="560C2BF3" w14:textId="77777777" w:rsidR="0069321A" w:rsidRDefault="0069321A" w:rsidP="00D01732">
            <w:r>
              <w:t>Initial condition</w:t>
            </w:r>
          </w:p>
          <w:p w14:paraId="2BFEFCD1" w14:textId="77777777" w:rsidR="0069321A" w:rsidRDefault="0069321A" w:rsidP="00D01732"/>
          <w:p w14:paraId="7035BB35" w14:textId="77777777" w:rsidR="0069321A" w:rsidRDefault="0069321A" w:rsidP="00D01732">
            <w:r>
              <w:t>Initial condition</w:t>
            </w:r>
          </w:p>
          <w:p w14:paraId="585BE5ED" w14:textId="77777777" w:rsidR="0069321A" w:rsidRDefault="0069321A" w:rsidP="00D01732"/>
          <w:p w14:paraId="589090BC" w14:textId="77777777" w:rsidR="0069321A" w:rsidRDefault="0069321A" w:rsidP="00D01732">
            <w:r>
              <w:t>Initial condition</w:t>
            </w:r>
          </w:p>
          <w:p w14:paraId="3D0D5BC2" w14:textId="77777777" w:rsidR="0069321A" w:rsidRDefault="0069321A" w:rsidP="00D01732"/>
          <w:p w14:paraId="4485E4B0" w14:textId="77777777" w:rsidR="0069321A" w:rsidRDefault="0069321A" w:rsidP="00D01732"/>
          <w:p w14:paraId="5FA30B27" w14:textId="77777777" w:rsidR="0069321A" w:rsidRDefault="0069321A" w:rsidP="00D01732"/>
          <w:p w14:paraId="0CEFC17F" w14:textId="77777777" w:rsidR="0069321A" w:rsidRDefault="0069321A" w:rsidP="00D01732">
            <w:r>
              <w:t>Search string to find</w:t>
            </w:r>
          </w:p>
          <w:p w14:paraId="64DECEF2" w14:textId="77777777" w:rsidR="0069321A" w:rsidRDefault="0069321A" w:rsidP="00D01732">
            <w:r>
              <w:t>Execute search</w:t>
            </w:r>
          </w:p>
        </w:tc>
        <w:tc>
          <w:tcPr>
            <w:tcW w:w="2159" w:type="dxa"/>
          </w:tcPr>
          <w:p w14:paraId="52B60164" w14:textId="77777777" w:rsidR="0069321A" w:rsidRDefault="0069321A" w:rsidP="00D01732">
            <w:r>
              <w:t>EXEPCTED RESULTS</w:t>
            </w:r>
          </w:p>
          <w:p w14:paraId="2B602D40" w14:textId="77777777" w:rsidR="0069321A" w:rsidRDefault="0069321A" w:rsidP="00D01732"/>
          <w:p w14:paraId="23B4B483" w14:textId="77777777" w:rsidR="0069321A" w:rsidRDefault="0069321A" w:rsidP="00D01732">
            <w:r>
              <w:t>Drop down is displayed</w:t>
            </w:r>
          </w:p>
          <w:p w14:paraId="667DCB45" w14:textId="77777777" w:rsidR="0069321A" w:rsidRDefault="0069321A" w:rsidP="00D01732"/>
          <w:p w14:paraId="02EC136D" w14:textId="77777777" w:rsidR="0069321A" w:rsidRDefault="0069321A" w:rsidP="00D01732">
            <w:r>
              <w:t>New dialog appears with Search and Replace fields</w:t>
            </w:r>
          </w:p>
          <w:p w14:paraId="35B1EBA7" w14:textId="77777777" w:rsidR="0069321A" w:rsidRDefault="0069321A" w:rsidP="00D01732"/>
          <w:p w14:paraId="05AA4236" w14:textId="77777777" w:rsidR="0069321A" w:rsidRDefault="0069321A" w:rsidP="00D01732">
            <w:r>
              <w:t>V remains in search box</w:t>
            </w:r>
          </w:p>
          <w:p w14:paraId="6FBAC23E" w14:textId="77777777" w:rsidR="0069321A" w:rsidRDefault="0069321A" w:rsidP="00D01732">
            <w:r>
              <w:t>“Found at (0,42)” displayed bottom right and the cell it is found in should be highlighted blue</w:t>
            </w:r>
          </w:p>
          <w:p w14:paraId="6ABAC04D" w14:textId="77777777" w:rsidR="0069321A" w:rsidRDefault="0069321A" w:rsidP="00D01732"/>
        </w:tc>
        <w:tc>
          <w:tcPr>
            <w:tcW w:w="1812" w:type="dxa"/>
          </w:tcPr>
          <w:p w14:paraId="19704CE0" w14:textId="77777777" w:rsidR="0069321A" w:rsidRDefault="0069321A" w:rsidP="00D01732">
            <w:r>
              <w:t>COMMENTS</w:t>
            </w:r>
          </w:p>
          <w:p w14:paraId="0441ED5E" w14:textId="77777777" w:rsidR="0069321A" w:rsidRDefault="0069321A" w:rsidP="00D01732"/>
          <w:p w14:paraId="703BE744" w14:textId="77777777" w:rsidR="0069321A" w:rsidRDefault="0069321A" w:rsidP="00D01732"/>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D01732">
            <w:r>
              <w:t>Concluding Remarks: Not blue. Passed</w:t>
            </w:r>
          </w:p>
        </w:tc>
      </w:tr>
      <w:tr w:rsidR="0069321A" w14:paraId="1B0DD263" w14:textId="77777777" w:rsidTr="0069321A">
        <w:trPr>
          <w:trHeight w:val="98"/>
        </w:trPr>
        <w:tc>
          <w:tcPr>
            <w:tcW w:w="4500" w:type="dxa"/>
            <w:gridSpan w:val="3"/>
          </w:tcPr>
          <w:p w14:paraId="185ADC34" w14:textId="77777777" w:rsidR="0069321A" w:rsidRDefault="0069321A" w:rsidP="00D01732">
            <w:r>
              <w:t xml:space="preserve">Testing Team: </w:t>
            </w:r>
          </w:p>
          <w:p w14:paraId="70BE7754" w14:textId="77777777" w:rsidR="0069321A" w:rsidRDefault="0069321A" w:rsidP="00D01732">
            <w:r>
              <w:t>Ethan Hardin</w:t>
            </w:r>
          </w:p>
        </w:tc>
        <w:tc>
          <w:tcPr>
            <w:tcW w:w="4490" w:type="dxa"/>
            <w:gridSpan w:val="4"/>
          </w:tcPr>
          <w:p w14:paraId="55F4B372" w14:textId="77777777" w:rsidR="0069321A" w:rsidRDefault="0069321A" w:rsidP="00D01732">
            <w:r>
              <w:t>Date Completed:</w:t>
            </w:r>
          </w:p>
          <w:p w14:paraId="279505D7" w14:textId="77777777" w:rsidR="0069321A" w:rsidRDefault="0069321A" w:rsidP="00D01732">
            <w:r>
              <w:t>4/11/2020</w:t>
            </w:r>
          </w:p>
        </w:tc>
      </w:tr>
    </w:tbl>
    <w:p w14:paraId="1631624F" w14:textId="229061F7" w:rsidR="0069321A" w:rsidRDefault="0069321A" w:rsidP="0069321A">
      <w:pPr>
        <w:pStyle w:val="Heading2"/>
      </w:pPr>
      <w:r>
        <w:t>Test &lt;&lt;Filter1&gt;&gt;</w:t>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2CDE38FA" w14:textId="77777777" w:rsidTr="0069321A">
        <w:trPr>
          <w:cantSplit/>
          <w:trHeight w:val="300"/>
        </w:trPr>
        <w:tc>
          <w:tcPr>
            <w:tcW w:w="4512" w:type="dxa"/>
            <w:gridSpan w:val="4"/>
          </w:tcPr>
          <w:p w14:paraId="0BC2BF95" w14:textId="316CE7EA" w:rsidR="0069321A" w:rsidRDefault="0069321A" w:rsidP="00D01732">
            <w:r>
              <w:t>Test No.: &lt;&lt;Filter1&gt;&gt;</w:t>
            </w:r>
          </w:p>
        </w:tc>
        <w:tc>
          <w:tcPr>
            <w:tcW w:w="4478" w:type="dxa"/>
            <w:gridSpan w:val="3"/>
          </w:tcPr>
          <w:p w14:paraId="493C643C" w14:textId="77777777" w:rsidR="0069321A" w:rsidRDefault="0069321A" w:rsidP="00D01732">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D01732">
            <w:r w:rsidRPr="00E47986">
              <w:t xml:space="preserve">Test title:  </w:t>
            </w:r>
            <w:r>
              <w:t>Search cells based off of numerical comparisons such as greater, equal, or less than.</w:t>
            </w:r>
          </w:p>
          <w:p w14:paraId="010EC766" w14:textId="77777777" w:rsidR="0069321A" w:rsidRPr="00E47986" w:rsidRDefault="0069321A" w:rsidP="00D01732"/>
        </w:tc>
      </w:tr>
      <w:tr w:rsidR="0069321A" w14:paraId="36CF92C5" w14:textId="77777777" w:rsidTr="0069321A">
        <w:trPr>
          <w:cantSplit/>
          <w:trHeight w:val="1070"/>
        </w:trPr>
        <w:tc>
          <w:tcPr>
            <w:tcW w:w="8990" w:type="dxa"/>
            <w:gridSpan w:val="7"/>
          </w:tcPr>
          <w:p w14:paraId="4EFA4374" w14:textId="77777777" w:rsidR="0069321A" w:rsidRDefault="0069321A" w:rsidP="00D01732">
            <w:r w:rsidRPr="00E47986">
              <w:t xml:space="preserve">Testing approach: </w:t>
            </w:r>
            <w:r>
              <w:t>Ensure proper results from manual testing by following the GUI. This is a high priority.</w:t>
            </w:r>
          </w:p>
          <w:p w14:paraId="71FA9FC1" w14:textId="17E2A3BD" w:rsidR="0069321A" w:rsidRPr="00E47986" w:rsidRDefault="0069321A" w:rsidP="00D01732">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D01732">
            <w:r>
              <w:t>STEP</w:t>
            </w:r>
          </w:p>
          <w:p w14:paraId="76FD27DE" w14:textId="77777777" w:rsidR="0069321A" w:rsidRDefault="0069321A" w:rsidP="00D01732"/>
          <w:p w14:paraId="68EF66B5" w14:textId="77777777" w:rsidR="0069321A" w:rsidRDefault="0069321A" w:rsidP="00D01732">
            <w:r>
              <w:t>&lt;&lt;N&gt;&gt;</w:t>
            </w:r>
          </w:p>
        </w:tc>
        <w:tc>
          <w:tcPr>
            <w:tcW w:w="2270" w:type="dxa"/>
          </w:tcPr>
          <w:p w14:paraId="43441FB8" w14:textId="77777777" w:rsidR="0069321A" w:rsidRDefault="0069321A" w:rsidP="00D01732">
            <w:r>
              <w:t>OPERATOR ACTION</w:t>
            </w:r>
          </w:p>
          <w:p w14:paraId="2781BA40" w14:textId="77777777" w:rsidR="0069321A" w:rsidRDefault="0069321A" w:rsidP="00D01732"/>
          <w:p w14:paraId="54B502DC" w14:textId="47CEECC3" w:rsidR="0069321A" w:rsidRDefault="0069321A" w:rsidP="00D01732">
            <w:r>
              <w:t xml:space="preserve">Click on </w:t>
            </w:r>
            <w:r w:rsidR="00C32FED">
              <w:t>the index filter cell</w:t>
            </w:r>
            <w:r w:rsidR="005258B2">
              <w:t xml:space="preserve"> (cell directly beneath FIELD_SMALLINT)</w:t>
            </w:r>
          </w:p>
          <w:p w14:paraId="3F3B8E9C" w14:textId="77777777" w:rsidR="0069321A" w:rsidRDefault="0069321A" w:rsidP="00D01732"/>
          <w:p w14:paraId="6ADAC498" w14:textId="1A1BA315" w:rsidR="0069321A" w:rsidRDefault="005258B2" w:rsidP="00D01732">
            <w:r>
              <w:t>Type 10 into the cell</w:t>
            </w:r>
          </w:p>
          <w:p w14:paraId="44AFE0E6" w14:textId="2A53C028" w:rsidR="005258B2" w:rsidRDefault="005258B2" w:rsidP="00D01732"/>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D01732"/>
          <w:p w14:paraId="02E1F45D" w14:textId="77777777" w:rsidR="0069321A" w:rsidRDefault="0069321A" w:rsidP="005258B2"/>
        </w:tc>
        <w:tc>
          <w:tcPr>
            <w:tcW w:w="1754" w:type="dxa"/>
            <w:gridSpan w:val="3"/>
          </w:tcPr>
          <w:p w14:paraId="316853DA" w14:textId="77777777" w:rsidR="0069321A" w:rsidRDefault="0069321A" w:rsidP="00D01732">
            <w:r>
              <w:t>PURPOSE</w:t>
            </w:r>
          </w:p>
          <w:p w14:paraId="0A65914A" w14:textId="77777777" w:rsidR="0069321A" w:rsidRDefault="0069321A" w:rsidP="00D01732"/>
          <w:p w14:paraId="75838C1C" w14:textId="77777777" w:rsidR="0069321A" w:rsidRDefault="0069321A" w:rsidP="00D01732">
            <w:r>
              <w:t>Initial condition</w:t>
            </w:r>
          </w:p>
          <w:p w14:paraId="52A31245" w14:textId="77777777" w:rsidR="0069321A" w:rsidRDefault="0069321A" w:rsidP="00D01732"/>
          <w:p w14:paraId="1D61EE9C" w14:textId="77777777" w:rsidR="005258B2" w:rsidRDefault="005258B2" w:rsidP="00D01732"/>
          <w:p w14:paraId="443B1468" w14:textId="77777777" w:rsidR="005258B2" w:rsidRDefault="005258B2" w:rsidP="00D01732"/>
          <w:p w14:paraId="5500C3E5" w14:textId="510B940A" w:rsidR="0069321A" w:rsidRDefault="0069321A" w:rsidP="00D01732">
            <w:r>
              <w:t>Initial condition</w:t>
            </w:r>
          </w:p>
          <w:p w14:paraId="19681870" w14:textId="77777777" w:rsidR="0069321A" w:rsidRDefault="0069321A" w:rsidP="00D01732"/>
          <w:p w14:paraId="497E37E9" w14:textId="77777777" w:rsidR="0069321A" w:rsidRDefault="0069321A" w:rsidP="00D01732">
            <w:r>
              <w:t>Initial condition</w:t>
            </w:r>
          </w:p>
          <w:p w14:paraId="0A33BA78" w14:textId="77777777" w:rsidR="0069321A" w:rsidRDefault="0069321A" w:rsidP="00D01732"/>
          <w:p w14:paraId="7D853261" w14:textId="77777777" w:rsidR="0069321A" w:rsidRDefault="0069321A" w:rsidP="00D01732"/>
          <w:p w14:paraId="79EABA8E" w14:textId="77777777" w:rsidR="0069321A" w:rsidRDefault="0069321A" w:rsidP="00D01732"/>
          <w:p w14:paraId="3D03DB96" w14:textId="49852CF1" w:rsidR="0069321A" w:rsidRDefault="005258B2" w:rsidP="00D01732">
            <w:r>
              <w:t>S</w:t>
            </w:r>
            <w:r w:rsidR="0069321A">
              <w:t>tring</w:t>
            </w:r>
            <w:r>
              <w:t xml:space="preserve"> </w:t>
            </w:r>
            <w:r w:rsidR="0069321A">
              <w:t>to f</w:t>
            </w:r>
            <w:r>
              <w:t>ilter</w:t>
            </w:r>
          </w:p>
          <w:p w14:paraId="47FFF91B" w14:textId="77777777" w:rsidR="005258B2" w:rsidRDefault="005258B2" w:rsidP="00D01732"/>
          <w:p w14:paraId="580BE906" w14:textId="0576CB76" w:rsidR="0069321A" w:rsidRDefault="0069321A" w:rsidP="00D01732">
            <w:r>
              <w:t xml:space="preserve">Execute </w:t>
            </w:r>
            <w:r w:rsidR="005258B2">
              <w:t>filter</w:t>
            </w:r>
          </w:p>
        </w:tc>
        <w:tc>
          <w:tcPr>
            <w:tcW w:w="2159" w:type="dxa"/>
          </w:tcPr>
          <w:p w14:paraId="5BF77BB8" w14:textId="77777777" w:rsidR="0069321A" w:rsidRDefault="0069321A" w:rsidP="00D01732">
            <w:r>
              <w:t>EXEPCTED RESULTS</w:t>
            </w:r>
          </w:p>
          <w:p w14:paraId="40523B4E" w14:textId="77777777" w:rsidR="0069321A" w:rsidRDefault="0069321A" w:rsidP="00D01732"/>
          <w:p w14:paraId="6DA29E4F" w14:textId="77777777" w:rsidR="0069321A" w:rsidRDefault="0069321A" w:rsidP="00D01732"/>
          <w:p w14:paraId="2350F516" w14:textId="77777777" w:rsidR="005258B2" w:rsidRDefault="005258B2" w:rsidP="00D01732"/>
          <w:p w14:paraId="1F3333FA" w14:textId="77777777" w:rsidR="005258B2" w:rsidRDefault="005258B2" w:rsidP="00D01732"/>
          <w:p w14:paraId="49B7A7A4" w14:textId="77777777" w:rsidR="005258B2" w:rsidRDefault="005258B2" w:rsidP="00D01732"/>
          <w:p w14:paraId="50E3CE41" w14:textId="77777777" w:rsidR="005258B2" w:rsidRDefault="005258B2" w:rsidP="00D01732">
            <w:r>
              <w:t>10 remains in cell</w:t>
            </w:r>
          </w:p>
          <w:p w14:paraId="30D24B43" w14:textId="77777777" w:rsidR="005258B2" w:rsidRDefault="005258B2" w:rsidP="00D01732"/>
          <w:p w14:paraId="61FDC14C" w14:textId="77777777" w:rsidR="005258B2" w:rsidRDefault="005258B2" w:rsidP="00D01732"/>
          <w:p w14:paraId="55C19C46" w14:textId="77777777" w:rsidR="005258B2" w:rsidRDefault="005258B2" w:rsidP="00D01732"/>
          <w:p w14:paraId="11580F00" w14:textId="77777777" w:rsidR="005258B2" w:rsidRDefault="005258B2" w:rsidP="00D01732"/>
          <w:p w14:paraId="27563C06" w14:textId="77777777" w:rsidR="005258B2" w:rsidRDefault="005258B2" w:rsidP="00D01732"/>
          <w:p w14:paraId="27920D73" w14:textId="77777777" w:rsidR="005258B2" w:rsidRDefault="005258B2" w:rsidP="00D01732">
            <w:r>
              <w:t>0 remains in cell</w:t>
            </w:r>
          </w:p>
          <w:p w14:paraId="0211109F" w14:textId="77777777" w:rsidR="005258B2" w:rsidRDefault="005258B2" w:rsidP="00D01732"/>
          <w:p w14:paraId="5CBC82D2" w14:textId="550F09B8" w:rsidR="005258B2" w:rsidRDefault="005258B2" w:rsidP="00D01732">
            <w:r>
              <w:t>5 results are displayed with 10 in the column operator specified 10 as the filter and 0 for the other column</w:t>
            </w:r>
          </w:p>
          <w:p w14:paraId="087BDDDA" w14:textId="77777777" w:rsidR="005258B2" w:rsidRDefault="005258B2" w:rsidP="00D01732"/>
          <w:p w14:paraId="37C82316" w14:textId="77777777" w:rsidR="005258B2" w:rsidRDefault="005258B2" w:rsidP="00D01732"/>
          <w:p w14:paraId="118E8150" w14:textId="12FABA42" w:rsidR="005258B2" w:rsidRDefault="005258B2" w:rsidP="00D01732"/>
        </w:tc>
        <w:tc>
          <w:tcPr>
            <w:tcW w:w="1812" w:type="dxa"/>
          </w:tcPr>
          <w:p w14:paraId="2303A42B" w14:textId="77777777" w:rsidR="0069321A" w:rsidRDefault="0069321A" w:rsidP="00D01732">
            <w:r>
              <w:t>COMMENTS</w:t>
            </w:r>
          </w:p>
          <w:p w14:paraId="5DBDD1BF" w14:textId="77777777" w:rsidR="0069321A" w:rsidRDefault="0069321A" w:rsidP="00D01732"/>
          <w:p w14:paraId="56247B34" w14:textId="77777777" w:rsidR="0069321A" w:rsidRDefault="0069321A" w:rsidP="00D01732"/>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D01732">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D01732">
            <w:r>
              <w:t xml:space="preserve">Testing Team: </w:t>
            </w:r>
          </w:p>
          <w:p w14:paraId="3D665E81" w14:textId="77777777" w:rsidR="0069321A" w:rsidRDefault="0069321A" w:rsidP="00D01732">
            <w:r>
              <w:t>Ethan Hardin</w:t>
            </w:r>
          </w:p>
        </w:tc>
        <w:tc>
          <w:tcPr>
            <w:tcW w:w="4490" w:type="dxa"/>
            <w:gridSpan w:val="4"/>
          </w:tcPr>
          <w:p w14:paraId="1B444F29" w14:textId="77777777" w:rsidR="0069321A" w:rsidRDefault="0069321A" w:rsidP="00D01732">
            <w:r>
              <w:t>Date Completed:</w:t>
            </w:r>
          </w:p>
          <w:p w14:paraId="269D98A2" w14:textId="5A17A32B" w:rsidR="0069321A" w:rsidRDefault="0069321A" w:rsidP="00D01732">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6"/>
          <w:footerReference w:type="default" r:id="rId17"/>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33E7098A" w14:textId="77777777" w:rsidTr="0069321A">
        <w:trPr>
          <w:cantSplit/>
          <w:trHeight w:val="300"/>
        </w:trPr>
        <w:tc>
          <w:tcPr>
            <w:tcW w:w="4512" w:type="dxa"/>
            <w:gridSpan w:val="4"/>
          </w:tcPr>
          <w:p w14:paraId="7109797E" w14:textId="70F99B7F" w:rsidR="0069321A" w:rsidRDefault="0069321A" w:rsidP="00D01732">
            <w:r>
              <w:t>Test No.: &lt;&lt;</w:t>
            </w:r>
            <w:r w:rsidR="008D2C19">
              <w:t>Filter2</w:t>
            </w:r>
            <w:r>
              <w:t>&gt;&gt;</w:t>
            </w:r>
          </w:p>
        </w:tc>
        <w:tc>
          <w:tcPr>
            <w:tcW w:w="4478" w:type="dxa"/>
            <w:gridSpan w:val="3"/>
          </w:tcPr>
          <w:p w14:paraId="1386C2AC" w14:textId="77777777" w:rsidR="0069321A" w:rsidRDefault="0069321A" w:rsidP="00D01732">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D01732">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D01732"/>
        </w:tc>
      </w:tr>
      <w:tr w:rsidR="0069321A" w14:paraId="21BEE7C1" w14:textId="77777777" w:rsidTr="0069321A">
        <w:trPr>
          <w:cantSplit/>
          <w:trHeight w:val="1070"/>
        </w:trPr>
        <w:tc>
          <w:tcPr>
            <w:tcW w:w="8990" w:type="dxa"/>
            <w:gridSpan w:val="7"/>
          </w:tcPr>
          <w:p w14:paraId="6ABBBECD" w14:textId="77777777" w:rsidR="0069321A" w:rsidRDefault="0069321A" w:rsidP="00D01732">
            <w:r w:rsidRPr="00E47986">
              <w:t xml:space="preserve">Testing approach: </w:t>
            </w:r>
            <w:r>
              <w:t>Ensure proper results from manual testing by following the GUI. This is a high priority.</w:t>
            </w:r>
          </w:p>
          <w:p w14:paraId="3F93BCCD" w14:textId="29AB80F7" w:rsidR="0069321A" w:rsidRPr="00E47986" w:rsidRDefault="0069321A" w:rsidP="00D01732">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D01732">
            <w:r>
              <w:t>STEP</w:t>
            </w:r>
          </w:p>
          <w:p w14:paraId="732A47E8" w14:textId="77777777" w:rsidR="0069321A" w:rsidRDefault="0069321A" w:rsidP="00D01732"/>
          <w:p w14:paraId="38158CB6" w14:textId="77777777" w:rsidR="0069321A" w:rsidRDefault="0069321A" w:rsidP="00D01732">
            <w:r>
              <w:t>&lt;&lt;N&gt;&gt;</w:t>
            </w:r>
          </w:p>
        </w:tc>
        <w:tc>
          <w:tcPr>
            <w:tcW w:w="2270" w:type="dxa"/>
          </w:tcPr>
          <w:p w14:paraId="2DC3FEA8" w14:textId="77777777" w:rsidR="0069321A" w:rsidRDefault="0069321A" w:rsidP="00D01732">
            <w:r>
              <w:t>OPERATOR ACTION</w:t>
            </w:r>
          </w:p>
          <w:p w14:paraId="530D3305" w14:textId="77777777" w:rsidR="0069321A" w:rsidRDefault="0069321A" w:rsidP="00D01732"/>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D01732"/>
        </w:tc>
        <w:tc>
          <w:tcPr>
            <w:tcW w:w="1754" w:type="dxa"/>
            <w:gridSpan w:val="3"/>
          </w:tcPr>
          <w:p w14:paraId="41594C56" w14:textId="77777777" w:rsidR="0069321A" w:rsidRDefault="0069321A" w:rsidP="00D01732">
            <w:r>
              <w:t>PURPOSE</w:t>
            </w:r>
          </w:p>
          <w:p w14:paraId="19D2630D" w14:textId="77777777" w:rsidR="0069321A" w:rsidRDefault="0069321A" w:rsidP="00D01732"/>
          <w:p w14:paraId="372E9B1A" w14:textId="77777777" w:rsidR="0069321A" w:rsidRDefault="0069321A" w:rsidP="00D01732">
            <w:r>
              <w:t>Initial condition</w:t>
            </w:r>
          </w:p>
          <w:p w14:paraId="120102D3" w14:textId="77777777" w:rsidR="0069321A" w:rsidRDefault="0069321A" w:rsidP="00D01732"/>
          <w:p w14:paraId="1AF48F8D" w14:textId="77777777" w:rsidR="008D2C19" w:rsidRDefault="008D2C19" w:rsidP="00D01732"/>
          <w:p w14:paraId="6732D0A9" w14:textId="77777777" w:rsidR="008D2C19" w:rsidRDefault="008D2C19" w:rsidP="00D01732"/>
          <w:p w14:paraId="5E482AC2" w14:textId="77777777" w:rsidR="008D2C19" w:rsidRDefault="008D2C19" w:rsidP="00D01732"/>
          <w:p w14:paraId="00F53204" w14:textId="77777777" w:rsidR="00201877" w:rsidRDefault="00201877" w:rsidP="00D01732"/>
          <w:p w14:paraId="4BD60BFA" w14:textId="54349998" w:rsidR="0069321A" w:rsidRDefault="0069321A" w:rsidP="00D01732">
            <w:r>
              <w:t>Initial condition</w:t>
            </w:r>
          </w:p>
          <w:p w14:paraId="6D965FEB" w14:textId="77777777" w:rsidR="0069321A" w:rsidRDefault="0069321A" w:rsidP="00D01732"/>
          <w:p w14:paraId="3CEA9C01" w14:textId="77777777" w:rsidR="0069321A" w:rsidRDefault="0069321A" w:rsidP="00D01732">
            <w:r>
              <w:t>Initial condition</w:t>
            </w:r>
          </w:p>
          <w:p w14:paraId="0F6F9FEB" w14:textId="77777777" w:rsidR="0069321A" w:rsidRDefault="0069321A" w:rsidP="00D01732"/>
          <w:p w14:paraId="4856ADC6" w14:textId="77777777" w:rsidR="0069321A" w:rsidRDefault="0069321A" w:rsidP="00D01732"/>
          <w:p w14:paraId="40554FA2" w14:textId="77777777" w:rsidR="0069321A" w:rsidRDefault="0069321A" w:rsidP="00D01732"/>
          <w:p w14:paraId="597C0344" w14:textId="77777777" w:rsidR="008D2C19" w:rsidRDefault="008D2C19" w:rsidP="00D01732"/>
          <w:p w14:paraId="136AD580" w14:textId="77777777" w:rsidR="004E7DC9" w:rsidRDefault="004E7DC9" w:rsidP="00D01732"/>
          <w:p w14:paraId="23DCD75D" w14:textId="6583FC16" w:rsidR="0069321A" w:rsidRDefault="0069321A" w:rsidP="00D01732">
            <w:r>
              <w:t>Search string to find</w:t>
            </w:r>
          </w:p>
          <w:p w14:paraId="6B01E9A2" w14:textId="77777777" w:rsidR="008D2C19" w:rsidRDefault="008D2C19" w:rsidP="00D01732"/>
          <w:p w14:paraId="6A3ED8A2" w14:textId="05961DCD" w:rsidR="0069321A" w:rsidRDefault="0069321A" w:rsidP="00D01732">
            <w:r>
              <w:t>Execute search</w:t>
            </w:r>
          </w:p>
        </w:tc>
        <w:tc>
          <w:tcPr>
            <w:tcW w:w="2159" w:type="dxa"/>
          </w:tcPr>
          <w:p w14:paraId="0809B47E" w14:textId="77777777" w:rsidR="0069321A" w:rsidRDefault="0069321A" w:rsidP="00D01732">
            <w:r>
              <w:t>EXEPCTED RESULTS</w:t>
            </w:r>
          </w:p>
          <w:p w14:paraId="775DFFFD" w14:textId="77777777" w:rsidR="0069321A" w:rsidRDefault="0069321A" w:rsidP="00D01732"/>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D01732">
            <w:r>
              <w:t>COMMENTS</w:t>
            </w:r>
          </w:p>
          <w:p w14:paraId="7C5EF937" w14:textId="77777777" w:rsidR="0069321A" w:rsidRDefault="0069321A" w:rsidP="00D01732"/>
          <w:p w14:paraId="135D7711" w14:textId="77777777" w:rsidR="0069321A" w:rsidRDefault="0069321A" w:rsidP="00D01732"/>
          <w:p w14:paraId="3335A1EC" w14:textId="77777777" w:rsidR="008D2C19" w:rsidRDefault="008D2C19" w:rsidP="00D01732"/>
          <w:p w14:paraId="0D0D4C92" w14:textId="77777777" w:rsidR="008D2C19" w:rsidRDefault="008D2C19" w:rsidP="00D01732"/>
          <w:p w14:paraId="5B2B5119" w14:textId="77777777" w:rsidR="008D2C19" w:rsidRDefault="008D2C19" w:rsidP="00D01732"/>
          <w:p w14:paraId="6582E14F" w14:textId="77777777" w:rsidR="008D2C19" w:rsidRDefault="008D2C19" w:rsidP="00D01732"/>
          <w:p w14:paraId="2BADEC25" w14:textId="77777777" w:rsidR="008D2C19" w:rsidRDefault="008D2C19" w:rsidP="00D01732"/>
          <w:p w14:paraId="71A5C34D" w14:textId="77777777" w:rsidR="008D2C19" w:rsidRDefault="008D2C19" w:rsidP="00D01732"/>
          <w:p w14:paraId="2ECDC195" w14:textId="77777777" w:rsidR="008D2C19" w:rsidRDefault="008D2C19" w:rsidP="00D01732"/>
          <w:p w14:paraId="5618591C" w14:textId="77777777" w:rsidR="008D2C19" w:rsidRDefault="008D2C19" w:rsidP="00D01732"/>
          <w:p w14:paraId="728BB9BE" w14:textId="77777777" w:rsidR="008D2C19" w:rsidRDefault="008D2C19" w:rsidP="00D01732"/>
          <w:p w14:paraId="3B88E54E" w14:textId="77777777" w:rsidR="008D2C19" w:rsidRDefault="008D2C19" w:rsidP="00D01732"/>
          <w:p w14:paraId="42BE76BE" w14:textId="77777777" w:rsidR="008D2C19" w:rsidRDefault="008D2C19" w:rsidP="00D01732"/>
          <w:p w14:paraId="45FAEE17" w14:textId="77777777" w:rsidR="008D2C19" w:rsidRDefault="008D2C19" w:rsidP="00D01732"/>
          <w:p w14:paraId="2397EC18" w14:textId="77777777" w:rsidR="00D160ED" w:rsidRDefault="00D160ED" w:rsidP="00D01732"/>
          <w:p w14:paraId="628BBC79" w14:textId="468CD36E" w:rsidR="00D160ED" w:rsidRDefault="00D160ED" w:rsidP="00D01732"/>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D01732">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D01732">
            <w:r>
              <w:t xml:space="preserve">Testing Team: </w:t>
            </w:r>
          </w:p>
          <w:p w14:paraId="01629B4A" w14:textId="77777777" w:rsidR="0069321A" w:rsidRDefault="0069321A" w:rsidP="00D01732">
            <w:r>
              <w:t>Ethan Hardin</w:t>
            </w:r>
          </w:p>
        </w:tc>
        <w:tc>
          <w:tcPr>
            <w:tcW w:w="4490" w:type="dxa"/>
            <w:gridSpan w:val="4"/>
          </w:tcPr>
          <w:p w14:paraId="3EEC0DE5" w14:textId="77777777" w:rsidR="0069321A" w:rsidRDefault="0069321A" w:rsidP="00D01732">
            <w:r>
              <w:t>Date Completed:</w:t>
            </w:r>
          </w:p>
          <w:p w14:paraId="00DDE3E3" w14:textId="77777777" w:rsidR="0069321A" w:rsidRDefault="0069321A" w:rsidP="00D01732">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based off of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8"/>
          <w:footerReference w:type="default" r:id="rId19"/>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80"/>
        <w:gridCol w:w="1229"/>
        <w:gridCol w:w="12"/>
        <w:gridCol w:w="503"/>
        <w:gridCol w:w="2168"/>
        <w:gridCol w:w="1805"/>
      </w:tblGrid>
      <w:tr w:rsidR="0069321A" w14:paraId="5166C14B" w14:textId="77777777" w:rsidTr="00D01732">
        <w:trPr>
          <w:cantSplit/>
          <w:trHeight w:val="300"/>
        </w:trPr>
        <w:tc>
          <w:tcPr>
            <w:tcW w:w="4620" w:type="dxa"/>
            <w:gridSpan w:val="4"/>
          </w:tcPr>
          <w:p w14:paraId="25592C16" w14:textId="25CE553D" w:rsidR="0069321A" w:rsidRDefault="0069321A" w:rsidP="00D01732">
            <w:r>
              <w:t>Test No.: &lt;&lt;</w:t>
            </w:r>
            <w:r w:rsidR="00822A14">
              <w:t>Filter3</w:t>
            </w:r>
            <w:r>
              <w:t>&gt;&gt;</w:t>
            </w:r>
          </w:p>
        </w:tc>
        <w:tc>
          <w:tcPr>
            <w:tcW w:w="4596" w:type="dxa"/>
            <w:gridSpan w:val="3"/>
          </w:tcPr>
          <w:p w14:paraId="68FD1DA2" w14:textId="27AD542E" w:rsidR="0069321A" w:rsidRDefault="0069321A" w:rsidP="00D01732">
            <w:r>
              <w:t xml:space="preserve">Current Status: &lt;&lt; </w:t>
            </w:r>
            <w:r w:rsidR="00822A14">
              <w:t xml:space="preserve">Failed </w:t>
            </w:r>
            <w:r>
              <w:t>&gt;&gt;</w:t>
            </w:r>
          </w:p>
        </w:tc>
      </w:tr>
      <w:tr w:rsidR="0069321A" w14:paraId="598A83ED" w14:textId="77777777" w:rsidTr="00D01732">
        <w:trPr>
          <w:cantSplit/>
          <w:trHeight w:val="300"/>
        </w:trPr>
        <w:tc>
          <w:tcPr>
            <w:tcW w:w="9216" w:type="dxa"/>
            <w:gridSpan w:val="7"/>
          </w:tcPr>
          <w:p w14:paraId="6E12343C" w14:textId="687EF306" w:rsidR="0069321A" w:rsidRPr="00E47986" w:rsidRDefault="0069321A" w:rsidP="00D01732">
            <w:r w:rsidRPr="00E47986">
              <w:t xml:space="preserve">Test title:  </w:t>
            </w:r>
            <w:r>
              <w:t xml:space="preserve">Search </w:t>
            </w:r>
            <w:r w:rsidR="00D160ED">
              <w:t>for cells of a given color.</w:t>
            </w:r>
          </w:p>
          <w:p w14:paraId="4B6AC168" w14:textId="77777777" w:rsidR="0069321A" w:rsidRPr="00E47986" w:rsidRDefault="0069321A" w:rsidP="00D01732"/>
        </w:tc>
      </w:tr>
      <w:tr w:rsidR="0069321A" w14:paraId="3036DB30" w14:textId="77777777" w:rsidTr="00D01732">
        <w:trPr>
          <w:cantSplit/>
          <w:trHeight w:val="1070"/>
        </w:trPr>
        <w:tc>
          <w:tcPr>
            <w:tcW w:w="9216" w:type="dxa"/>
            <w:gridSpan w:val="7"/>
          </w:tcPr>
          <w:p w14:paraId="31F41070" w14:textId="77777777" w:rsidR="0069321A" w:rsidRDefault="0069321A" w:rsidP="00D01732">
            <w:r w:rsidRPr="00E47986">
              <w:t xml:space="preserve">Testing approach: </w:t>
            </w:r>
            <w:r>
              <w:t>Ensure proper results from manual testing by following the GUI. This is a high priority.</w:t>
            </w:r>
          </w:p>
          <w:p w14:paraId="7B275D65" w14:textId="0095D060" w:rsidR="0069321A" w:rsidRPr="00E47986" w:rsidRDefault="0069321A" w:rsidP="00D01732">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D01732">
        <w:trPr>
          <w:cantSplit/>
          <w:trHeight w:val="4130"/>
        </w:trPr>
        <w:tc>
          <w:tcPr>
            <w:tcW w:w="1008" w:type="dxa"/>
          </w:tcPr>
          <w:p w14:paraId="43837EB4" w14:textId="77777777" w:rsidR="0069321A" w:rsidRDefault="0069321A" w:rsidP="00D01732">
            <w:r>
              <w:t>STEP</w:t>
            </w:r>
          </w:p>
          <w:p w14:paraId="26A0970F" w14:textId="77777777" w:rsidR="0069321A" w:rsidRDefault="0069321A" w:rsidP="00D01732"/>
          <w:p w14:paraId="79CFE1DA" w14:textId="77777777" w:rsidR="0069321A" w:rsidRDefault="0069321A" w:rsidP="00D01732">
            <w:r>
              <w:t>&lt;&lt;N&gt;&gt;</w:t>
            </w:r>
          </w:p>
        </w:tc>
        <w:tc>
          <w:tcPr>
            <w:tcW w:w="2340" w:type="dxa"/>
          </w:tcPr>
          <w:p w14:paraId="37186C5F" w14:textId="77777777" w:rsidR="0069321A" w:rsidRDefault="0069321A" w:rsidP="00D01732">
            <w:r>
              <w:t>OPERATOR ACTION</w:t>
            </w:r>
          </w:p>
          <w:p w14:paraId="3F023BDF" w14:textId="77777777" w:rsidR="0069321A" w:rsidRDefault="0069321A" w:rsidP="00D01732"/>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D01732"/>
        </w:tc>
        <w:tc>
          <w:tcPr>
            <w:tcW w:w="1800" w:type="dxa"/>
            <w:gridSpan w:val="3"/>
          </w:tcPr>
          <w:p w14:paraId="3406320F" w14:textId="77777777" w:rsidR="0069321A" w:rsidRDefault="0069321A" w:rsidP="00D01732">
            <w:r>
              <w:t>PURPOSE</w:t>
            </w:r>
          </w:p>
          <w:p w14:paraId="6CBB3CEB" w14:textId="77777777" w:rsidR="0069321A" w:rsidRDefault="0069321A" w:rsidP="00D01732"/>
          <w:p w14:paraId="661CEA8C" w14:textId="77777777" w:rsidR="0069321A" w:rsidRDefault="0069321A" w:rsidP="00D01732">
            <w:r>
              <w:t>Initial condition</w:t>
            </w:r>
          </w:p>
          <w:p w14:paraId="7E5EDB57" w14:textId="77777777" w:rsidR="0069321A" w:rsidRDefault="0069321A" w:rsidP="00D01732"/>
          <w:p w14:paraId="409285F5" w14:textId="77777777" w:rsidR="00822A14" w:rsidRDefault="00822A14" w:rsidP="00D01732"/>
          <w:p w14:paraId="6F2C2B45" w14:textId="77777777" w:rsidR="00822A14" w:rsidRDefault="00822A14" w:rsidP="00D01732"/>
          <w:p w14:paraId="64026593" w14:textId="77777777" w:rsidR="00822A14" w:rsidRDefault="00822A14" w:rsidP="00D01732"/>
          <w:p w14:paraId="18119AAF" w14:textId="5376BD14" w:rsidR="0069321A" w:rsidRDefault="00822A14" w:rsidP="00D01732">
            <w:r>
              <w:t>Filter color to find</w:t>
            </w:r>
          </w:p>
          <w:p w14:paraId="7667EBA3" w14:textId="77777777" w:rsidR="0069321A" w:rsidRDefault="0069321A" w:rsidP="00D01732"/>
          <w:p w14:paraId="0BC7B1AC" w14:textId="77777777" w:rsidR="0069321A" w:rsidRDefault="0069321A" w:rsidP="00D01732">
            <w:r>
              <w:t>Initial condition</w:t>
            </w:r>
          </w:p>
          <w:p w14:paraId="06F7C4DE" w14:textId="77777777" w:rsidR="0069321A" w:rsidRDefault="0069321A" w:rsidP="00D01732"/>
          <w:p w14:paraId="6A4820A8" w14:textId="77777777" w:rsidR="0069321A" w:rsidRDefault="0069321A" w:rsidP="00D01732"/>
          <w:p w14:paraId="6C19CD15" w14:textId="77777777" w:rsidR="0069321A" w:rsidRDefault="0069321A" w:rsidP="00D01732"/>
          <w:p w14:paraId="49B9C4C6" w14:textId="77777777" w:rsidR="00822A14" w:rsidRDefault="00822A14" w:rsidP="00D01732"/>
          <w:p w14:paraId="34DD88BA" w14:textId="5D141ED4" w:rsidR="0069321A" w:rsidRDefault="00822A14" w:rsidP="00D01732">
            <w:r>
              <w:t>Filter color</w:t>
            </w:r>
            <w:r w:rsidR="0069321A">
              <w:t xml:space="preserve"> to find</w:t>
            </w:r>
          </w:p>
          <w:p w14:paraId="6C3EE62E" w14:textId="77777777" w:rsidR="00822A14" w:rsidRDefault="00822A14" w:rsidP="00D01732"/>
          <w:p w14:paraId="31D32934" w14:textId="0D115036" w:rsidR="0069321A" w:rsidRDefault="0069321A" w:rsidP="00D01732">
            <w:r>
              <w:t>Execute search</w:t>
            </w:r>
          </w:p>
        </w:tc>
        <w:tc>
          <w:tcPr>
            <w:tcW w:w="2224" w:type="dxa"/>
          </w:tcPr>
          <w:p w14:paraId="0CE07D5F" w14:textId="77777777" w:rsidR="0069321A" w:rsidRDefault="0069321A" w:rsidP="00D01732">
            <w:r>
              <w:t>EXEPCTED RESULTS</w:t>
            </w:r>
          </w:p>
          <w:p w14:paraId="1B3651F2" w14:textId="77777777" w:rsidR="0069321A" w:rsidRDefault="0069321A" w:rsidP="00D01732"/>
          <w:p w14:paraId="017838B4" w14:textId="77777777" w:rsidR="0069321A" w:rsidRDefault="0069321A" w:rsidP="00D01732"/>
          <w:p w14:paraId="0F486E64" w14:textId="77777777" w:rsidR="00822A14" w:rsidRDefault="00822A14" w:rsidP="00D01732"/>
          <w:p w14:paraId="1BC71BD2" w14:textId="77777777" w:rsidR="00822A14" w:rsidRDefault="00822A14" w:rsidP="00D01732"/>
          <w:p w14:paraId="7D5C318B" w14:textId="77777777" w:rsidR="00822A14" w:rsidRDefault="00822A14" w:rsidP="00D01732"/>
          <w:p w14:paraId="59506478" w14:textId="77777777" w:rsidR="00DB30E5" w:rsidRDefault="00DB30E5" w:rsidP="00D01732"/>
          <w:p w14:paraId="1DA93C17" w14:textId="1582E323" w:rsidR="00822A14" w:rsidRDefault="00822A14" w:rsidP="00D01732">
            <w:r>
              <w:t>RED remains in cell</w:t>
            </w:r>
          </w:p>
          <w:p w14:paraId="555B028D" w14:textId="77777777" w:rsidR="00822A14" w:rsidRDefault="00822A14" w:rsidP="00D01732"/>
          <w:p w14:paraId="333393FC" w14:textId="77777777" w:rsidR="00822A14" w:rsidRDefault="00822A14" w:rsidP="00D01732"/>
          <w:p w14:paraId="7464B50A" w14:textId="77777777" w:rsidR="00822A14" w:rsidRDefault="00822A14" w:rsidP="00D01732"/>
          <w:p w14:paraId="5B2CA3E0" w14:textId="77777777" w:rsidR="00822A14" w:rsidRDefault="00822A14" w:rsidP="00D01732"/>
          <w:p w14:paraId="05EF0CE4" w14:textId="77777777" w:rsidR="00822A14" w:rsidRDefault="00822A14" w:rsidP="00D01732"/>
          <w:p w14:paraId="06BF899C" w14:textId="77777777" w:rsidR="00822A14" w:rsidRDefault="00822A14" w:rsidP="00D01732"/>
          <w:p w14:paraId="6A8C82AF" w14:textId="77777777" w:rsidR="00822A14" w:rsidRDefault="00822A14" w:rsidP="00D01732">
            <w:r>
              <w:t>YELLOW remains in cell</w:t>
            </w:r>
          </w:p>
          <w:p w14:paraId="1F68F260" w14:textId="77777777" w:rsidR="00822A14" w:rsidRDefault="00822A14" w:rsidP="00D01732"/>
          <w:p w14:paraId="4E9A0E63" w14:textId="0FB149CD" w:rsidR="00822A14" w:rsidRDefault="00822A14" w:rsidP="00D01732">
            <w:r>
              <w:t>Should return results that have red cells in the DESCRIPTION column and yellow cells in the ATTENTION1 column</w:t>
            </w:r>
          </w:p>
        </w:tc>
        <w:tc>
          <w:tcPr>
            <w:tcW w:w="1844" w:type="dxa"/>
          </w:tcPr>
          <w:p w14:paraId="0726D28C" w14:textId="77777777" w:rsidR="0069321A" w:rsidRDefault="0069321A" w:rsidP="00D01732">
            <w:r>
              <w:t>COMMENTS</w:t>
            </w:r>
          </w:p>
          <w:p w14:paraId="7767EB85" w14:textId="77777777" w:rsidR="0069321A" w:rsidRDefault="0069321A" w:rsidP="00D01732"/>
          <w:p w14:paraId="68C34307" w14:textId="77777777" w:rsidR="0069321A" w:rsidRDefault="0069321A" w:rsidP="00D01732"/>
        </w:tc>
      </w:tr>
      <w:tr w:rsidR="0069321A" w14:paraId="37B734B4" w14:textId="77777777" w:rsidTr="00D01732">
        <w:trPr>
          <w:trHeight w:val="1250"/>
        </w:trPr>
        <w:tc>
          <w:tcPr>
            <w:tcW w:w="9216" w:type="dxa"/>
            <w:gridSpan w:val="7"/>
            <w:tcBorders>
              <w:bottom w:val="single" w:sz="4" w:space="0" w:color="auto"/>
            </w:tcBorders>
          </w:tcPr>
          <w:p w14:paraId="355AD90E" w14:textId="7DE32781" w:rsidR="00822A14" w:rsidRDefault="0069321A" w:rsidP="00D01732">
            <w:r>
              <w:t xml:space="preserve">Concluding Remarks: </w:t>
            </w:r>
            <w:r w:rsidR="00822A14">
              <w:t xml:space="preserve">Failed. </w:t>
            </w:r>
            <w:r w:rsidR="00DB30E5">
              <w:t>Figure 8.</w:t>
            </w:r>
            <w:r w:rsidR="00D1269E">
              <w:t>5</w:t>
            </w:r>
          </w:p>
          <w:p w14:paraId="6823927A" w14:textId="422A5350" w:rsidR="0069321A" w:rsidRDefault="0069321A" w:rsidP="00D01732"/>
        </w:tc>
      </w:tr>
      <w:tr w:rsidR="0069321A" w14:paraId="20C5BE4C" w14:textId="77777777" w:rsidTr="00D01732">
        <w:trPr>
          <w:trHeight w:val="98"/>
        </w:trPr>
        <w:tc>
          <w:tcPr>
            <w:tcW w:w="4608" w:type="dxa"/>
            <w:gridSpan w:val="3"/>
          </w:tcPr>
          <w:p w14:paraId="0A6DA3D4" w14:textId="77777777" w:rsidR="0069321A" w:rsidRDefault="0069321A" w:rsidP="00D01732">
            <w:r>
              <w:t xml:space="preserve">Testing Team: </w:t>
            </w:r>
          </w:p>
          <w:p w14:paraId="2B32A59A" w14:textId="77777777" w:rsidR="0069321A" w:rsidRDefault="0069321A" w:rsidP="00D01732">
            <w:r>
              <w:t>Ethan Hardin</w:t>
            </w:r>
          </w:p>
        </w:tc>
        <w:tc>
          <w:tcPr>
            <w:tcW w:w="4608" w:type="dxa"/>
            <w:gridSpan w:val="4"/>
          </w:tcPr>
          <w:p w14:paraId="5107D784" w14:textId="77777777" w:rsidR="0069321A" w:rsidRDefault="0069321A" w:rsidP="00D01732">
            <w:r>
              <w:t>Date Completed:</w:t>
            </w:r>
          </w:p>
          <w:p w14:paraId="34E3C33D" w14:textId="77777777" w:rsidR="0069321A" w:rsidRDefault="0069321A" w:rsidP="00D01732">
            <w:r>
              <w:t>4/11/2020</w:t>
            </w:r>
          </w:p>
        </w:tc>
      </w:tr>
    </w:tbl>
    <w:p w14:paraId="553F3F49" w14:textId="2EA96873" w:rsidR="00941D93" w:rsidRDefault="00B34944" w:rsidP="00B34944">
      <w:pPr>
        <w:pStyle w:val="Heading2"/>
      </w:pPr>
      <w:r>
        <w:t>Test &lt;&lt;</w:t>
      </w:r>
      <w:r w:rsidR="005258B2">
        <w:t>Filter</w:t>
      </w:r>
      <w:r w:rsidR="002557CA">
        <w:t>4</w:t>
      </w:r>
      <w:r>
        <w:t>&gt;&gt;</w:t>
      </w:r>
      <w:bookmarkEnd w:id="36"/>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20"/>
          <w:footerReference w:type="default" r:id="rId21"/>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309"/>
        <w:gridCol w:w="1228"/>
        <w:gridCol w:w="12"/>
        <w:gridCol w:w="502"/>
        <w:gridCol w:w="2143"/>
        <w:gridCol w:w="1804"/>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11381D78" w:rsidR="00941D93" w:rsidRPr="00E47986" w:rsidRDefault="00867593" w:rsidP="00867593">
            <w:r>
              <w:t>Precondition: Operator has run the dbEdit.jar file, opened the database file (</w:t>
            </w:r>
            <w:commentRangeStart w:id="37"/>
            <w:r>
              <w:t>TEST_DB.xml</w:t>
            </w:r>
            <w:commentRangeEnd w:id="37"/>
            <w:r w:rsidR="009F079B">
              <w:rPr>
                <w:rStyle w:val="CommentReference"/>
              </w:rPr>
              <w:commentReference w:id="37"/>
            </w:r>
            <w:r>
              <w:t xml:space="preserve">),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lastRenderedPageBreak/>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38" w:name="_Toc21505006"/>
      <w:bookmarkStart w:id="39" w:name="_Toc227033594"/>
      <w:bookmarkStart w:id="40" w:name="_Toc22915481"/>
      <w:commentRangeStart w:id="41"/>
      <w:commentRangeStart w:id="42"/>
      <w:r w:rsidRPr="00C8753A">
        <w:t>User Interface Testing</w:t>
      </w:r>
      <w:bookmarkEnd w:id="38"/>
      <w:bookmarkEnd w:id="39"/>
      <w:bookmarkEnd w:id="40"/>
      <w:commentRangeEnd w:id="41"/>
      <w:r w:rsidR="009F079B">
        <w:rPr>
          <w:rStyle w:val="CommentReference"/>
          <w:b w:val="0"/>
          <w:kern w:val="0"/>
        </w:rPr>
        <w:commentReference w:id="41"/>
      </w:r>
      <w:commentRangeEnd w:id="42"/>
      <w:r w:rsidR="009F079B">
        <w:rPr>
          <w:rStyle w:val="CommentReference"/>
          <w:b w:val="0"/>
          <w:kern w:val="0"/>
        </w:rPr>
        <w:commentReference w:id="42"/>
      </w:r>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43" w:name="_Toc22915482"/>
      <w:r>
        <w:lastRenderedPageBreak/>
        <w:t>Test Schedule</w:t>
      </w:r>
      <w:bookmarkEnd w:id="43"/>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44" w:name="_Toc22915483"/>
      <w:r>
        <w:lastRenderedPageBreak/>
        <w:t>Other Sections</w:t>
      </w:r>
      <w:bookmarkEnd w:id="44"/>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45" w:name="_Toc227033596"/>
      <w:bookmarkStart w:id="46" w:name="_Toc22915484"/>
      <w:r>
        <w:lastRenderedPageBreak/>
        <w:t>Appendix</w:t>
      </w:r>
      <w:bookmarkEnd w:id="45"/>
      <w:bookmarkEnd w:id="46"/>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r>
        <w:t>Figure 8.</w:t>
      </w:r>
      <w:r w:rsidR="00605E05">
        <w:t>1</w:t>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r>
        <w:t>Figure 8.</w:t>
      </w:r>
      <w:r w:rsidR="00605E05">
        <w:t>6</w:t>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r>
        <w:t>%$</w:t>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tega, Alejandro D" w:date="2020-04-18T16:52:00Z" w:initials="OAD">
    <w:p w14:paraId="06A589E1" w14:textId="38A8B7DD" w:rsidR="00D01732" w:rsidRDefault="00D01732">
      <w:pPr>
        <w:pStyle w:val="CommentText"/>
      </w:pPr>
      <w:r>
        <w:rPr>
          <w:rStyle w:val="CommentReference"/>
        </w:rPr>
        <w:annotationRef/>
      </w:r>
      <w:r>
        <w:t>Testing comment</w:t>
      </w:r>
    </w:p>
  </w:comment>
  <w:comment w:id="33" w:author="Ortega, Alejandro D" w:date="2020-04-18T17:12:00Z" w:initials="OAD">
    <w:p w14:paraId="434DA97C" w14:textId="77777777" w:rsidR="009F079B" w:rsidRDefault="009F079B">
      <w:pPr>
        <w:pStyle w:val="CommentText"/>
      </w:pPr>
      <w:r>
        <w:rPr>
          <w:rStyle w:val="CommentReference"/>
        </w:rPr>
        <w:annotationRef/>
      </w:r>
      <w:r w:rsidR="00BA2EF5">
        <w:t xml:space="preserve">Detailed test cases but what about the other functions in the Edit Menu? Like Copy Paste, Remove Row, Insert Row? </w:t>
      </w:r>
    </w:p>
    <w:p w14:paraId="66BA8578" w14:textId="77777777" w:rsidR="00BA2EF5" w:rsidRDefault="00BA2EF5">
      <w:pPr>
        <w:pStyle w:val="CommentText"/>
      </w:pPr>
    </w:p>
    <w:p w14:paraId="19E285F1" w14:textId="4EADA3BE" w:rsidR="00BA2EF5" w:rsidRDefault="00BA2EF5">
      <w:pPr>
        <w:pStyle w:val="CommentText"/>
      </w:pPr>
      <w:r>
        <w:t xml:space="preserve">You have good ideas to perform tests, but you may want to elaborate on some ideas to avoid confusion. I like how you use your images to show examples. </w:t>
      </w:r>
    </w:p>
  </w:comment>
  <w:comment w:id="34" w:author="Ortega, Alejandro D" w:date="2020-04-18T16:59:00Z" w:initials="OAD">
    <w:p w14:paraId="3F2AF508" w14:textId="21BFBD94" w:rsidR="00D01732" w:rsidRDefault="00D01732">
      <w:pPr>
        <w:pStyle w:val="CommentText"/>
      </w:pPr>
      <w:r>
        <w:rPr>
          <w:rStyle w:val="CommentReference"/>
        </w:rPr>
        <w:annotationRef/>
      </w:r>
      <w:r>
        <w:t>This is a very good idea to label the images but where can the tester find 8 or what is 8? You may want to put Section 8 or Appendix 8.3, just an idea.</w:t>
      </w:r>
    </w:p>
  </w:comment>
  <w:comment w:id="35" w:author="Ortega, Alejandro D" w:date="2020-04-18T16:57:00Z" w:initials="OAD">
    <w:p w14:paraId="3BA27A2B" w14:textId="6870B960" w:rsidR="00D01732" w:rsidRDefault="00D01732">
      <w:pPr>
        <w:pStyle w:val="CommentText"/>
      </w:pPr>
      <w:r>
        <w:rPr>
          <w:rStyle w:val="CommentReference"/>
        </w:rPr>
        <w:annotationRef/>
      </w:r>
      <w:r>
        <w:t>Here do you want the tester to actually type “</w:t>
      </w:r>
      <w:proofErr w:type="spellStart"/>
      <w:r>
        <w:t>Start_Name</w:t>
      </w:r>
      <w:proofErr w:type="spellEnd"/>
      <w:r>
        <w:t xml:space="preserve">”? Or what is </w:t>
      </w:r>
      <w:proofErr w:type="spellStart"/>
      <w:r>
        <w:t>Start_Name</w:t>
      </w:r>
      <w:proofErr w:type="spellEnd"/>
      <w:r>
        <w:t xml:space="preserve"> supposed to be?</w:t>
      </w:r>
    </w:p>
  </w:comment>
  <w:comment w:id="37" w:author="Ortega, Alejandro D" w:date="2020-04-18T17:06:00Z" w:initials="OAD">
    <w:p w14:paraId="01C109C5" w14:textId="5395D69A" w:rsidR="009F079B" w:rsidRDefault="009F079B">
      <w:pPr>
        <w:pStyle w:val="CommentText"/>
      </w:pPr>
      <w:r>
        <w:rPr>
          <w:rStyle w:val="CommentReference"/>
        </w:rPr>
        <w:annotationRef/>
      </w:r>
      <w:r>
        <w:t>Will the tester only test this file, TEST_DB.xml?</w:t>
      </w:r>
    </w:p>
  </w:comment>
  <w:comment w:id="41" w:author="Ortega, Alejandro D" w:date="2020-04-18T17:08:00Z" w:initials="OAD">
    <w:p w14:paraId="3656A830" w14:textId="7FE5290F" w:rsidR="009F079B" w:rsidRDefault="009F079B">
      <w:pPr>
        <w:pStyle w:val="CommentText"/>
      </w:pPr>
      <w:r>
        <w:rPr>
          <w:rStyle w:val="CommentReference"/>
        </w:rPr>
        <w:annotationRef/>
      </w:r>
      <w:r>
        <w:t>Is this section meant to be empty?</w:t>
      </w:r>
    </w:p>
  </w:comment>
  <w:comment w:id="42" w:author="Ortega, Alejandro D" w:date="2020-04-18T17:09:00Z" w:initials="OAD">
    <w:p w14:paraId="199185D3" w14:textId="14B33FB8" w:rsidR="009F079B" w:rsidRDefault="009F079B">
      <w:pPr>
        <w:pStyle w:val="CommentText"/>
      </w:pPr>
      <w:r>
        <w:rPr>
          <w:rStyle w:val="CommentReference"/>
        </w:rPr>
        <w:annotationRef/>
      </w:r>
      <w:r>
        <w:t xml:space="preserve">Or whatever is inside the brackets is your input? </w:t>
      </w:r>
    </w:p>
    <w:p w14:paraId="1565275A" w14:textId="18EC7421" w:rsidR="009F079B" w:rsidRDefault="009F079B">
      <w:pPr>
        <w:pStyle w:val="CommentText"/>
      </w:pPr>
      <w:r>
        <w:t>Example: &lt;&lt; (body) &gt;&gt;?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589E1" w15:done="1"/>
  <w15:commentEx w15:paraId="19E285F1" w15:done="0"/>
  <w15:commentEx w15:paraId="3F2AF508" w15:done="0"/>
  <w15:commentEx w15:paraId="3BA27A2B" w15:done="0"/>
  <w15:commentEx w15:paraId="01C109C5" w15:done="0"/>
  <w15:commentEx w15:paraId="3656A830" w15:done="0"/>
  <w15:commentEx w15:paraId="1565275A" w15:paraIdParent="3656A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589E1" w16cid:durableId="2245AECF"/>
  <w16cid:commentId w16cid:paraId="19E285F1" w16cid:durableId="2245B369"/>
  <w16cid:commentId w16cid:paraId="3F2AF508" w16cid:durableId="2245B06A"/>
  <w16cid:commentId w16cid:paraId="3BA27A2B" w16cid:durableId="2245AFFD"/>
  <w16cid:commentId w16cid:paraId="01C109C5" w16cid:durableId="2245B205"/>
  <w16cid:commentId w16cid:paraId="3656A830" w16cid:durableId="2245B277"/>
  <w16cid:commentId w16cid:paraId="1565275A" w16cid:durableId="2245B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15DB2" w14:textId="77777777" w:rsidR="00417ED4" w:rsidRDefault="00417ED4">
      <w:r>
        <w:separator/>
      </w:r>
    </w:p>
  </w:endnote>
  <w:endnote w:type="continuationSeparator" w:id="0">
    <w:p w14:paraId="5BE13B03" w14:textId="77777777" w:rsidR="00417ED4" w:rsidRDefault="00417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D01732" w14:paraId="4AEEE8FB" w14:textId="77777777">
      <w:tc>
        <w:tcPr>
          <w:tcW w:w="4428" w:type="dxa"/>
        </w:tcPr>
        <w:p w14:paraId="172A6506" w14:textId="77777777" w:rsidR="00D01732" w:rsidRDefault="00D01732">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07245DC" w14:textId="77777777" w:rsidR="00D01732" w:rsidRDefault="00D01732">
          <w:pPr>
            <w:pStyle w:val="Footer"/>
            <w:jc w:val="right"/>
          </w:pPr>
          <w:r>
            <w:t>&lt;Drive:\Directory\</w:t>
          </w:r>
          <w:proofErr w:type="spellStart"/>
          <w:r>
            <w:t>Filename.ext</w:t>
          </w:r>
          <w:proofErr w:type="spellEnd"/>
          <w:r>
            <w:t>&gt;</w:t>
          </w:r>
        </w:p>
      </w:tc>
    </w:tr>
  </w:tbl>
  <w:p w14:paraId="4A6CB9C7" w14:textId="77777777" w:rsidR="00D01732" w:rsidRDefault="00D01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01732" w14:paraId="52847ED9" w14:textId="77777777">
      <w:trPr>
        <w:trHeight w:hRule="exact" w:val="552"/>
      </w:trPr>
      <w:tc>
        <w:tcPr>
          <w:tcW w:w="3060" w:type="dxa"/>
        </w:tcPr>
        <w:p w14:paraId="47BCC8C4" w14:textId="77777777" w:rsidR="00D01732" w:rsidRDefault="00D01732">
          <w:pPr>
            <w:pStyle w:val="Footer"/>
            <w:spacing w:before="80"/>
            <w:rPr>
              <w:bCs/>
            </w:rPr>
          </w:pPr>
          <w:r>
            <w:t>Test Plan</w:t>
          </w:r>
        </w:p>
        <w:p w14:paraId="306EEA1C" w14:textId="77777777" w:rsidR="00D01732" w:rsidRDefault="00D01732">
          <w:pPr>
            <w:pStyle w:val="Footer"/>
            <w:spacing w:before="80"/>
          </w:pPr>
        </w:p>
        <w:p w14:paraId="2A180505" w14:textId="77777777" w:rsidR="00D01732" w:rsidRDefault="00D01732">
          <w:pPr>
            <w:pStyle w:val="Footer"/>
            <w:spacing w:before="80"/>
          </w:pPr>
        </w:p>
      </w:tc>
      <w:tc>
        <w:tcPr>
          <w:tcW w:w="2880" w:type="dxa"/>
        </w:tcPr>
        <w:p w14:paraId="76856A47" w14:textId="77777777" w:rsidR="00D01732" w:rsidRDefault="00D01732">
          <w:pPr>
            <w:pStyle w:val="Footer"/>
            <w:spacing w:before="80"/>
            <w:rPr>
              <w:bCs/>
            </w:rPr>
          </w:pPr>
          <w:fldSimple w:instr=" DOCPROPERTY &quot;Company&quot;  \* MERGEFORMAT ">
            <w:r>
              <w:t>&lt;Enter team name here&gt;</w:t>
            </w:r>
          </w:fldSimple>
        </w:p>
      </w:tc>
      <w:tc>
        <w:tcPr>
          <w:tcW w:w="1980" w:type="dxa"/>
        </w:tcPr>
        <w:p w14:paraId="774B2159" w14:textId="77777777" w:rsidR="00D01732" w:rsidRDefault="00D01732">
          <w:pPr>
            <w:pStyle w:val="Footer"/>
            <w:spacing w:before="80"/>
            <w:rPr>
              <w:bCs/>
            </w:rPr>
          </w:pPr>
          <w:r>
            <w:rPr>
              <w:bCs/>
            </w:rPr>
            <w:t>Date</w:t>
          </w:r>
        </w:p>
        <w:p w14:paraId="184B4168" w14:textId="506866D3" w:rsidR="00D01732" w:rsidRDefault="00D01732">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4/18/2020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4:25 PM</w:t>
          </w:r>
          <w:r>
            <w:rPr>
              <w:b w:val="0"/>
              <w:bCs/>
            </w:rPr>
            <w:fldChar w:fldCharType="end"/>
          </w:r>
        </w:p>
      </w:tc>
      <w:tc>
        <w:tcPr>
          <w:tcW w:w="1080" w:type="dxa"/>
        </w:tcPr>
        <w:p w14:paraId="1A18DFD1" w14:textId="77777777" w:rsidR="00D01732" w:rsidRDefault="00D01732">
          <w:pPr>
            <w:pStyle w:val="Footer"/>
            <w:spacing w:before="80"/>
            <w:rPr>
              <w:bCs/>
            </w:rPr>
          </w:pPr>
          <w:r>
            <w:rPr>
              <w:bCs/>
            </w:rPr>
            <w:t>Page</w:t>
          </w:r>
        </w:p>
        <w:p w14:paraId="474F0EC5" w14:textId="77777777" w:rsidR="00D01732" w:rsidRDefault="00D01732">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D01732" w:rsidRDefault="00D01732">
          <w:pPr>
            <w:pStyle w:val="Footer"/>
            <w:spacing w:before="80"/>
          </w:pPr>
        </w:p>
        <w:p w14:paraId="11505974" w14:textId="77777777" w:rsidR="00D01732" w:rsidRDefault="00D01732">
          <w:pPr>
            <w:pStyle w:val="Footer"/>
            <w:spacing w:before="80"/>
          </w:pPr>
        </w:p>
      </w:tc>
    </w:tr>
  </w:tbl>
  <w:p w14:paraId="40031E27" w14:textId="77777777" w:rsidR="00D01732" w:rsidRDefault="00D01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02752BF8" w14:textId="77777777">
      <w:tc>
        <w:tcPr>
          <w:tcW w:w="3240" w:type="dxa"/>
        </w:tcPr>
        <w:p w14:paraId="37D60265" w14:textId="77777777" w:rsidR="00D01732" w:rsidRDefault="00D01732">
          <w:pPr>
            <w:pStyle w:val="Footer"/>
            <w:rPr>
              <w:b w:val="0"/>
              <w:bCs/>
            </w:rPr>
          </w:pPr>
          <w:r>
            <w:rPr>
              <w:b w:val="0"/>
              <w:bCs/>
            </w:rPr>
            <w:t>Test Plan</w:t>
          </w:r>
        </w:p>
      </w:tc>
      <w:tc>
        <w:tcPr>
          <w:tcW w:w="2880" w:type="dxa"/>
        </w:tcPr>
        <w:p w14:paraId="2826AFDD" w14:textId="77777777" w:rsidR="00D01732" w:rsidRDefault="00D01732">
          <w:pPr>
            <w:pStyle w:val="Footer"/>
            <w:rPr>
              <w:b w:val="0"/>
              <w:bCs/>
            </w:rPr>
          </w:pPr>
          <w:fldSimple w:instr=" DOCPROPERTY &quot;Company&quot;  \* MERGEFORMAT ">
            <w:r>
              <w:t>&lt;Enter team name here&gt;</w:t>
            </w:r>
          </w:fldSimple>
        </w:p>
      </w:tc>
      <w:tc>
        <w:tcPr>
          <w:tcW w:w="1980" w:type="dxa"/>
        </w:tcPr>
        <w:p w14:paraId="6F357C96" w14:textId="77777777" w:rsidR="00D01732" w:rsidRDefault="00D01732">
          <w:pPr>
            <w:pStyle w:val="Footer"/>
          </w:pPr>
          <w:r>
            <w:t>&lt;date&gt;</w:t>
          </w:r>
        </w:p>
      </w:tc>
      <w:tc>
        <w:tcPr>
          <w:tcW w:w="900" w:type="dxa"/>
        </w:tcPr>
        <w:p w14:paraId="71F97562" w14:textId="77777777" w:rsidR="00D01732" w:rsidRDefault="00D01732">
          <w:pPr>
            <w:pStyle w:val="Footer"/>
            <w:rPr>
              <w:b w:val="0"/>
              <w:bCs/>
            </w:rPr>
          </w:pPr>
          <w:r>
            <w:rPr>
              <w:b w:val="0"/>
              <w:bCs/>
            </w:rPr>
            <w:t>Page</w:t>
          </w:r>
        </w:p>
        <w:p w14:paraId="0A192A37"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D01732" w:rsidRDefault="00D017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737A9647" w14:textId="77777777">
      <w:tc>
        <w:tcPr>
          <w:tcW w:w="3240" w:type="dxa"/>
        </w:tcPr>
        <w:p w14:paraId="71176B53" w14:textId="77777777" w:rsidR="00D01732" w:rsidRDefault="00D01732">
          <w:pPr>
            <w:pStyle w:val="Footer"/>
            <w:rPr>
              <w:b w:val="0"/>
              <w:bCs/>
            </w:rPr>
          </w:pPr>
          <w:r>
            <w:rPr>
              <w:b w:val="0"/>
              <w:bCs/>
            </w:rPr>
            <w:t>Test Plan</w:t>
          </w:r>
        </w:p>
      </w:tc>
      <w:tc>
        <w:tcPr>
          <w:tcW w:w="2880" w:type="dxa"/>
        </w:tcPr>
        <w:p w14:paraId="2A7D386E" w14:textId="77777777" w:rsidR="00D01732" w:rsidRDefault="00D01732">
          <w:pPr>
            <w:pStyle w:val="Footer"/>
            <w:rPr>
              <w:b w:val="0"/>
              <w:bCs/>
            </w:rPr>
          </w:pPr>
          <w:fldSimple w:instr=" DOCPROPERTY &quot;Company&quot;  \* MERGEFORMAT ">
            <w:r>
              <w:t>&lt;Enter team name here&gt;</w:t>
            </w:r>
          </w:fldSimple>
        </w:p>
      </w:tc>
      <w:tc>
        <w:tcPr>
          <w:tcW w:w="1980" w:type="dxa"/>
        </w:tcPr>
        <w:p w14:paraId="20EA8F62" w14:textId="77777777" w:rsidR="00D01732" w:rsidRDefault="00D01732">
          <w:pPr>
            <w:pStyle w:val="Footer"/>
          </w:pPr>
          <w:r>
            <w:t>&lt;date&gt;</w:t>
          </w:r>
        </w:p>
      </w:tc>
      <w:tc>
        <w:tcPr>
          <w:tcW w:w="900" w:type="dxa"/>
        </w:tcPr>
        <w:p w14:paraId="618B57A6" w14:textId="77777777" w:rsidR="00D01732" w:rsidRDefault="00D01732">
          <w:pPr>
            <w:pStyle w:val="Footer"/>
            <w:rPr>
              <w:b w:val="0"/>
              <w:bCs/>
            </w:rPr>
          </w:pPr>
          <w:r>
            <w:rPr>
              <w:b w:val="0"/>
              <w:bCs/>
            </w:rPr>
            <w:t>Page</w:t>
          </w:r>
        </w:p>
        <w:p w14:paraId="39AE6C39"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D01732" w:rsidRDefault="00D017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1B0851A1" w14:textId="77777777">
      <w:tc>
        <w:tcPr>
          <w:tcW w:w="3240" w:type="dxa"/>
        </w:tcPr>
        <w:p w14:paraId="422B4AE4" w14:textId="77777777" w:rsidR="00D01732" w:rsidRDefault="00D01732">
          <w:pPr>
            <w:pStyle w:val="Footer"/>
            <w:rPr>
              <w:b w:val="0"/>
              <w:bCs/>
            </w:rPr>
          </w:pPr>
          <w:r>
            <w:rPr>
              <w:b w:val="0"/>
              <w:bCs/>
            </w:rPr>
            <w:t>Test Plan</w:t>
          </w:r>
        </w:p>
      </w:tc>
      <w:tc>
        <w:tcPr>
          <w:tcW w:w="2880" w:type="dxa"/>
        </w:tcPr>
        <w:p w14:paraId="11E4F55B" w14:textId="77777777" w:rsidR="00D01732" w:rsidRDefault="00D01732">
          <w:pPr>
            <w:pStyle w:val="Footer"/>
            <w:rPr>
              <w:b w:val="0"/>
              <w:bCs/>
            </w:rPr>
          </w:pPr>
          <w:fldSimple w:instr=" DOCPROPERTY &quot;Company&quot;  \* MERGEFORMAT ">
            <w:r>
              <w:t>&lt;Enter team name here&gt;</w:t>
            </w:r>
          </w:fldSimple>
        </w:p>
      </w:tc>
      <w:tc>
        <w:tcPr>
          <w:tcW w:w="1980" w:type="dxa"/>
        </w:tcPr>
        <w:p w14:paraId="17A56673" w14:textId="77777777" w:rsidR="00D01732" w:rsidRDefault="00D01732">
          <w:pPr>
            <w:pStyle w:val="Footer"/>
          </w:pPr>
          <w:r>
            <w:t>&lt;date&gt;</w:t>
          </w:r>
        </w:p>
      </w:tc>
      <w:tc>
        <w:tcPr>
          <w:tcW w:w="900" w:type="dxa"/>
        </w:tcPr>
        <w:p w14:paraId="3F57FAB5" w14:textId="77777777" w:rsidR="00D01732" w:rsidRDefault="00D01732">
          <w:pPr>
            <w:pStyle w:val="Footer"/>
            <w:rPr>
              <w:b w:val="0"/>
              <w:bCs/>
            </w:rPr>
          </w:pPr>
          <w:r>
            <w:rPr>
              <w:b w:val="0"/>
              <w:bCs/>
            </w:rPr>
            <w:t>Page</w:t>
          </w:r>
        </w:p>
        <w:p w14:paraId="2D39BCAF"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D01732" w:rsidRDefault="00D0173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01732" w14:paraId="0B5C412A" w14:textId="77777777">
      <w:tc>
        <w:tcPr>
          <w:tcW w:w="3240" w:type="dxa"/>
        </w:tcPr>
        <w:p w14:paraId="6D5A7B60" w14:textId="77777777" w:rsidR="00D01732" w:rsidRDefault="00D01732">
          <w:pPr>
            <w:pStyle w:val="Footer"/>
            <w:rPr>
              <w:b w:val="0"/>
              <w:bCs/>
            </w:rPr>
          </w:pPr>
          <w:r>
            <w:rPr>
              <w:b w:val="0"/>
              <w:bCs/>
            </w:rPr>
            <w:t>Test Plan</w:t>
          </w:r>
        </w:p>
      </w:tc>
      <w:tc>
        <w:tcPr>
          <w:tcW w:w="2880" w:type="dxa"/>
        </w:tcPr>
        <w:p w14:paraId="433C0FAE" w14:textId="77777777" w:rsidR="00D01732" w:rsidRDefault="00D01732">
          <w:pPr>
            <w:pStyle w:val="Footer"/>
            <w:rPr>
              <w:b w:val="0"/>
              <w:bCs/>
            </w:rPr>
          </w:pPr>
          <w:fldSimple w:instr=" DOCPROPERTY &quot;Company&quot;  \* MERGEFORMAT ">
            <w:r>
              <w:t>&lt;Enter team name here&gt;</w:t>
            </w:r>
          </w:fldSimple>
        </w:p>
      </w:tc>
      <w:tc>
        <w:tcPr>
          <w:tcW w:w="1980" w:type="dxa"/>
        </w:tcPr>
        <w:p w14:paraId="72325F26" w14:textId="77777777" w:rsidR="00D01732" w:rsidRDefault="00D01732">
          <w:pPr>
            <w:pStyle w:val="Footer"/>
          </w:pPr>
          <w:r>
            <w:t>&lt;date&gt;</w:t>
          </w:r>
        </w:p>
      </w:tc>
      <w:tc>
        <w:tcPr>
          <w:tcW w:w="900" w:type="dxa"/>
        </w:tcPr>
        <w:p w14:paraId="117925F3" w14:textId="77777777" w:rsidR="00D01732" w:rsidRDefault="00D01732">
          <w:pPr>
            <w:pStyle w:val="Footer"/>
            <w:rPr>
              <w:b w:val="0"/>
              <w:bCs/>
            </w:rPr>
          </w:pPr>
          <w:r>
            <w:rPr>
              <w:b w:val="0"/>
              <w:bCs/>
            </w:rPr>
            <w:t>Page</w:t>
          </w:r>
        </w:p>
        <w:p w14:paraId="6FB1998A" w14:textId="77777777" w:rsidR="00D01732" w:rsidRDefault="00D0173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D01732" w:rsidRDefault="00D01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0C811" w14:textId="77777777" w:rsidR="00417ED4" w:rsidRDefault="00417ED4">
      <w:r>
        <w:separator/>
      </w:r>
    </w:p>
  </w:footnote>
  <w:footnote w:type="continuationSeparator" w:id="0">
    <w:p w14:paraId="26315AD9" w14:textId="77777777" w:rsidR="00417ED4" w:rsidRDefault="00417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D01732" w:rsidRDefault="00D01732">
    <w:pPr>
      <w:rPr>
        <w:sz w:val="24"/>
      </w:rPr>
    </w:pPr>
  </w:p>
  <w:p w14:paraId="1055CE0E" w14:textId="77777777" w:rsidR="00D01732" w:rsidRDefault="00D01732">
    <w:pPr>
      <w:pBdr>
        <w:top w:val="single" w:sz="6" w:space="1" w:color="auto"/>
      </w:pBdr>
      <w:rPr>
        <w:sz w:val="24"/>
      </w:rPr>
    </w:pPr>
  </w:p>
  <w:p w14:paraId="46CEA602" w14:textId="1B70C02A" w:rsidR="00D01732" w:rsidRDefault="00D01732">
    <w:pPr>
      <w:pStyle w:val="Title"/>
    </w:pPr>
    <w:fldSimple w:instr=" DOCPROPERTY &quot;Company&quot;  \* MERGEFORMAT ">
      <w:r>
        <w:t>&lt;Group2 Team7&gt;</w:t>
      </w:r>
    </w:fldSimple>
  </w:p>
  <w:p w14:paraId="00C37A0A" w14:textId="77777777" w:rsidR="00D01732" w:rsidRDefault="00D01732">
    <w:pPr>
      <w:pBdr>
        <w:bottom w:val="single" w:sz="6" w:space="1" w:color="auto"/>
      </w:pBdr>
      <w:jc w:val="right"/>
      <w:rPr>
        <w:sz w:val="24"/>
      </w:rPr>
    </w:pPr>
  </w:p>
  <w:p w14:paraId="662D86E8" w14:textId="77777777" w:rsidR="00D01732" w:rsidRDefault="00D01732">
    <w:pPr>
      <w:pStyle w:val="Title"/>
    </w:pPr>
  </w:p>
  <w:p w14:paraId="7B9D51BD" w14:textId="77777777" w:rsidR="00D01732" w:rsidRDefault="00D01732">
    <w:pPr>
      <w:pStyle w:val="Title"/>
    </w:pPr>
  </w:p>
  <w:p w14:paraId="5D55B4B2" w14:textId="77777777" w:rsidR="00D01732" w:rsidRDefault="00D01732">
    <w:pPr>
      <w:pStyle w:val="Title"/>
    </w:pPr>
  </w:p>
  <w:p w14:paraId="3C020661" w14:textId="77777777" w:rsidR="00D01732" w:rsidRDefault="00D01732">
    <w:pPr>
      <w:pStyle w:val="Title"/>
    </w:pPr>
  </w:p>
  <w:p w14:paraId="34BB786D" w14:textId="77777777" w:rsidR="00D01732" w:rsidRDefault="00D01732">
    <w:pPr>
      <w:pStyle w:val="Title"/>
    </w:pPr>
  </w:p>
  <w:p w14:paraId="1707C87D" w14:textId="77777777" w:rsidR="00D01732" w:rsidRDefault="00D01732">
    <w:pPr>
      <w:pStyle w:val="Title"/>
    </w:pPr>
  </w:p>
  <w:p w14:paraId="20A3238D" w14:textId="77777777" w:rsidR="00D01732" w:rsidRDefault="00D01732">
    <w:pPr>
      <w:pStyle w:val="Title"/>
    </w:pPr>
  </w:p>
  <w:p w14:paraId="2D979E48" w14:textId="77777777" w:rsidR="00D01732" w:rsidRDefault="00D01732">
    <w:pPr>
      <w:pStyle w:val="Title"/>
    </w:pPr>
  </w:p>
  <w:p w14:paraId="2CA003A1" w14:textId="77777777" w:rsidR="00D01732" w:rsidRDefault="00D01732">
    <w:pPr>
      <w:pStyle w:val="Title"/>
    </w:pPr>
  </w:p>
  <w:p w14:paraId="11B7F84E" w14:textId="77777777" w:rsidR="00D01732" w:rsidRDefault="00D01732">
    <w:pPr>
      <w:pStyle w:val="Title"/>
    </w:pPr>
  </w:p>
  <w:p w14:paraId="59BD8062" w14:textId="77777777" w:rsidR="00D01732" w:rsidRDefault="00D01732"/>
  <w:p w14:paraId="55F30458" w14:textId="77777777" w:rsidR="00D01732" w:rsidRDefault="00D01732"/>
  <w:p w14:paraId="66FA8E84" w14:textId="77777777" w:rsidR="00D01732" w:rsidRDefault="00D017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D01732" w:rsidRDefault="00D01732">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D01732" w:rsidRDefault="00D01732">
    <w:pPr>
      <w:pStyle w:val="Header"/>
    </w:pPr>
    <w:r>
      <w:t>Test Plan</w:t>
    </w:r>
    <w:r>
      <w:tab/>
    </w:r>
    <w:r>
      <w:tab/>
    </w:r>
  </w:p>
  <w:p w14:paraId="4733A058" w14:textId="77777777" w:rsidR="00D01732" w:rsidRDefault="00D017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D01732" w:rsidRDefault="00D01732">
    <w:pPr>
      <w:pStyle w:val="Header"/>
    </w:pPr>
    <w:r>
      <w:t>Test Plan</w:t>
    </w:r>
    <w:r>
      <w:tab/>
    </w:r>
    <w:r>
      <w:tab/>
    </w:r>
  </w:p>
  <w:p w14:paraId="68BDA416" w14:textId="77777777" w:rsidR="00D01732" w:rsidRDefault="00D017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D01732" w:rsidRDefault="00D01732">
    <w:pPr>
      <w:pStyle w:val="Header"/>
    </w:pPr>
    <w:r>
      <w:t>Test Plan</w:t>
    </w:r>
    <w:r>
      <w:tab/>
    </w:r>
    <w:r>
      <w:tab/>
    </w:r>
  </w:p>
  <w:p w14:paraId="05127502" w14:textId="77777777" w:rsidR="00D01732" w:rsidRDefault="00D017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D01732" w:rsidRDefault="00D01732">
    <w:pPr>
      <w:pStyle w:val="Header"/>
    </w:pPr>
    <w:r>
      <w:t>Test Plan</w:t>
    </w:r>
    <w:r>
      <w:tab/>
    </w:r>
    <w:r>
      <w:tab/>
    </w:r>
  </w:p>
  <w:p w14:paraId="35B81152" w14:textId="77777777" w:rsidR="00D01732" w:rsidRDefault="00D01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tega, Alejandro D">
    <w15:presenceInfo w15:providerId="AD" w15:userId="S::adortega@miners.utep.edu::78934a02-2bc8-47f8-84bf-ccc3be571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417ED4"/>
    <w:rsid w:val="00433502"/>
    <w:rsid w:val="004661A1"/>
    <w:rsid w:val="004706B7"/>
    <w:rsid w:val="004E7DC9"/>
    <w:rsid w:val="005258B2"/>
    <w:rsid w:val="005731F3"/>
    <w:rsid w:val="005A59B8"/>
    <w:rsid w:val="005A65C7"/>
    <w:rsid w:val="00605E05"/>
    <w:rsid w:val="00655933"/>
    <w:rsid w:val="00671896"/>
    <w:rsid w:val="0069321A"/>
    <w:rsid w:val="006C1533"/>
    <w:rsid w:val="006C4A62"/>
    <w:rsid w:val="006F71A3"/>
    <w:rsid w:val="00771FF6"/>
    <w:rsid w:val="00776CEF"/>
    <w:rsid w:val="00790ACB"/>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9F079B"/>
    <w:rsid w:val="00A946AE"/>
    <w:rsid w:val="00AB34AE"/>
    <w:rsid w:val="00AE6982"/>
    <w:rsid w:val="00B00655"/>
    <w:rsid w:val="00B22D3B"/>
    <w:rsid w:val="00B34944"/>
    <w:rsid w:val="00B61770"/>
    <w:rsid w:val="00BA2EF5"/>
    <w:rsid w:val="00C32FED"/>
    <w:rsid w:val="00C5497B"/>
    <w:rsid w:val="00D01732"/>
    <w:rsid w:val="00D1269E"/>
    <w:rsid w:val="00D160ED"/>
    <w:rsid w:val="00D35B2F"/>
    <w:rsid w:val="00D629CC"/>
    <w:rsid w:val="00DA0210"/>
    <w:rsid w:val="00DB30E5"/>
    <w:rsid w:val="00DD6984"/>
    <w:rsid w:val="00DE342B"/>
    <w:rsid w:val="00E16221"/>
    <w:rsid w:val="00E476D1"/>
    <w:rsid w:val="00E47986"/>
    <w:rsid w:val="00E763D6"/>
    <w:rsid w:val="00E77B43"/>
    <w:rsid w:val="00EA3345"/>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408</TotalTime>
  <Pages>22</Pages>
  <Words>3388</Words>
  <Characters>19315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22658</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Ortega, Alejandro D</cp:lastModifiedBy>
  <cp:revision>35</cp:revision>
  <cp:lastPrinted>2002-04-23T16:31:00Z</cp:lastPrinted>
  <dcterms:created xsi:type="dcterms:W3CDTF">2020-04-12T01:38:00Z</dcterms:created>
  <dcterms:modified xsi:type="dcterms:W3CDTF">2020-04-18T23:13:00Z</dcterms:modified>
</cp:coreProperties>
</file>